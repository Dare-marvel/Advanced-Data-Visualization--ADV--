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E9595" w14:textId="0A1FAB2F" w:rsidR="008918F2" w:rsidRPr="001C0028" w:rsidRDefault="003E1814">
      <w:pPr>
        <w:pStyle w:val="Heading1"/>
        <w:rPr>
          <w:rFonts w:ascii="Blackadder ITC" w:hAnsi="Blackadder ITC"/>
          <w:sz w:val="56"/>
          <w:szCs w:val="56"/>
        </w:rPr>
      </w:pPr>
      <w:r w:rsidRPr="001C0028">
        <w:rPr>
          <w:rFonts w:ascii="Blackadder ITC" w:hAnsi="Blackadder ITC"/>
          <w:sz w:val="56"/>
          <w:szCs w:val="56"/>
        </w:rPr>
        <w:t>Advanced Data Visualization</w:t>
      </w:r>
    </w:p>
    <w:p w14:paraId="21E67010" w14:textId="701DB7D0" w:rsidR="008918F2" w:rsidRDefault="00B74449" w:rsidP="00F22C48">
      <w:pPr>
        <w:pStyle w:val="Heading2"/>
      </w:pPr>
      <w:r w:rsidRPr="00B74449">
        <w:t>Understanding the importance of data visualization</w:t>
      </w:r>
    </w:p>
    <w:p w14:paraId="5E6EF032" w14:textId="41C3695E" w:rsidR="00787627" w:rsidRDefault="00787627" w:rsidP="00B74449">
      <w:hyperlink r:id="rId7" w:history="1">
        <w:r w:rsidRPr="00454B02">
          <w:rPr>
            <w:rStyle w:val="Hyperlink"/>
          </w:rPr>
          <w:t>https://www.geeksforgeeks.org/data-visualization-and-its-importance/</w:t>
        </w:r>
      </w:hyperlink>
    </w:p>
    <w:p w14:paraId="2363B640" w14:textId="50CC8129" w:rsidR="004E5D80" w:rsidRDefault="0019129B" w:rsidP="00B74449">
      <w:hyperlink r:id="rId8" w:history="1">
        <w:r w:rsidRPr="00454B02">
          <w:rPr>
            <w:rStyle w:val="Hyperlink"/>
          </w:rPr>
          <w:t>https://www.smashingmagazine.com/2023/01/guide-getting-data-visualization-right/</w:t>
        </w:r>
      </w:hyperlink>
    </w:p>
    <w:p w14:paraId="6E723329" w14:textId="1315498B" w:rsidR="0019129B" w:rsidRDefault="00706A53" w:rsidP="00B74449">
      <w:hyperlink r:id="rId9" w:history="1">
        <w:r w:rsidRPr="00454B02">
          <w:rPr>
            <w:rStyle w:val="Hyperlink"/>
          </w:rPr>
          <w:t>https://www2.insightsoftware.com/dashboard-design-guide/using-the-right-visualizations/</w:t>
        </w:r>
      </w:hyperlink>
    </w:p>
    <w:p w14:paraId="3A6B6147" w14:textId="4A02F755" w:rsidR="00706A53" w:rsidRDefault="00EB0EEA" w:rsidP="00B74449">
      <w:hyperlink r:id="rId10" w:history="1">
        <w:r w:rsidRPr="00454B02">
          <w:rPr>
            <w:rStyle w:val="Hyperlink"/>
          </w:rPr>
          <w:t>https://flourish.studio/blog/choosing-the-right-visualisation/</w:t>
        </w:r>
      </w:hyperlink>
    </w:p>
    <w:p w14:paraId="5D2C0D79" w14:textId="632963A6" w:rsidR="00EB0EEA" w:rsidRDefault="00EB0EEA" w:rsidP="00B74449">
      <w:hyperlink r:id="rId11" w:history="1">
        <w:r w:rsidRPr="00454B02">
          <w:rPr>
            <w:rStyle w:val="Hyperlink"/>
          </w:rPr>
          <w:t>https://www.linkedin.com/pulse/data-visualization-choosing-right-chart-your-techcanvass-fxtfc/</w:t>
        </w:r>
      </w:hyperlink>
    </w:p>
    <w:p w14:paraId="55AC0C8F" w14:textId="2BCA94B3" w:rsidR="00EB0EEA" w:rsidRDefault="009A11DE" w:rsidP="00B74449">
      <w:hyperlink r:id="rId12" w:history="1">
        <w:r w:rsidRPr="00454B02">
          <w:rPr>
            <w:rStyle w:val="Hyperlink"/>
          </w:rPr>
          <w:t>https://www.analyticsvidhya.com/blog/2021/09/how-to-choose-the-right-chart-for-data-visualization/</w:t>
        </w:r>
      </w:hyperlink>
    </w:p>
    <w:p w14:paraId="320FB75C" w14:textId="57E5B95A" w:rsidR="009A11DE" w:rsidRDefault="0040088F" w:rsidP="00B74449">
      <w:hyperlink r:id="rId13" w:history="1">
        <w:r w:rsidRPr="00454B02">
          <w:rPr>
            <w:rStyle w:val="Hyperlink"/>
          </w:rPr>
          <w:t>https://medium.com/@abdallahashraf90x/how-to-choose-the-right-visualization-for-your-data-data-analysis-c49b1469a583</w:t>
        </w:r>
      </w:hyperlink>
    </w:p>
    <w:p w14:paraId="53E2D846" w14:textId="4CF58753" w:rsidR="0040088F" w:rsidRDefault="006D0DEC" w:rsidP="00B74449">
      <w:hyperlink r:id="rId14" w:history="1">
        <w:r w:rsidRPr="00454B02">
          <w:rPr>
            <w:rStyle w:val="Hyperlink"/>
          </w:rPr>
          <w:t>https://infogram.com/blog/choose-the-right-chart/</w:t>
        </w:r>
      </w:hyperlink>
    </w:p>
    <w:p w14:paraId="4AFE457B" w14:textId="77777777" w:rsidR="006D0DEC" w:rsidRDefault="006D0DEC" w:rsidP="00B74449"/>
    <w:p w14:paraId="13252E0D" w14:textId="77777777" w:rsidR="004E5D80" w:rsidRDefault="004E5D80" w:rsidP="00B74449">
      <w:pPr>
        <w:rPr>
          <w:rStyle w:val="Heading2Char"/>
        </w:rPr>
      </w:pPr>
      <w:r w:rsidRPr="004E5D80">
        <w:rPr>
          <w:rStyle w:val="Heading2Char"/>
        </w:rPr>
        <w:t>Introduction to various data visualization tools such as Tableau, Power BI, and D3.js</w:t>
      </w:r>
    </w:p>
    <w:p w14:paraId="74F35610" w14:textId="79C845A8" w:rsidR="004E5D80" w:rsidRPr="00D00B77" w:rsidRDefault="004E5D80" w:rsidP="00B74449">
      <w:pPr>
        <w:rPr>
          <w:rStyle w:val="Heading2Char"/>
          <w:sz w:val="32"/>
          <w:szCs w:val="32"/>
        </w:rPr>
      </w:pPr>
      <w:r w:rsidRPr="004E5D80">
        <w:br/>
      </w:r>
      <w:r w:rsidRPr="00D00B77">
        <w:rPr>
          <w:rStyle w:val="Heading2Char"/>
          <w:sz w:val="32"/>
          <w:szCs w:val="32"/>
        </w:rPr>
        <w:t>Advantages and disadvantages of each tool</w:t>
      </w:r>
    </w:p>
    <w:p w14:paraId="582D2873" w14:textId="77777777" w:rsidR="00EC1EDB" w:rsidRPr="00EC1EDB" w:rsidRDefault="00EC1EDB" w:rsidP="00EC1EDB">
      <w:pPr>
        <w:rPr>
          <w:b/>
          <w:bCs/>
          <w:lang w:val="en-IN"/>
        </w:rPr>
      </w:pPr>
      <w:r w:rsidRPr="00EC1EDB">
        <w:rPr>
          <w:b/>
          <w:bCs/>
          <w:lang w:val="en-IN"/>
        </w:rPr>
        <w:t>1. Tableau</w:t>
      </w:r>
    </w:p>
    <w:p w14:paraId="5775A927"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57E73427" w14:textId="77777777" w:rsidR="00EC1EDB" w:rsidRPr="00EC1EDB" w:rsidRDefault="00EC1EDB" w:rsidP="00EC1EDB">
      <w:pPr>
        <w:numPr>
          <w:ilvl w:val="0"/>
          <w:numId w:val="6"/>
        </w:numPr>
        <w:rPr>
          <w:lang w:val="en-IN"/>
        </w:rPr>
      </w:pPr>
      <w:r w:rsidRPr="00EC1EDB">
        <w:rPr>
          <w:b/>
          <w:bCs/>
          <w:lang w:val="en-IN"/>
        </w:rPr>
        <w:t>Ease of Use</w:t>
      </w:r>
      <w:r w:rsidRPr="00EC1EDB">
        <w:rPr>
          <w:lang w:val="en-IN"/>
        </w:rPr>
        <w:t>: Intuitive drag-and-drop interface, suitable for non-technical users.</w:t>
      </w:r>
    </w:p>
    <w:p w14:paraId="5BC8A717" w14:textId="77777777" w:rsidR="00EC1EDB" w:rsidRPr="00EC1EDB" w:rsidRDefault="00EC1EDB" w:rsidP="00EC1EDB">
      <w:pPr>
        <w:numPr>
          <w:ilvl w:val="0"/>
          <w:numId w:val="6"/>
        </w:numPr>
        <w:rPr>
          <w:lang w:val="en-IN"/>
        </w:rPr>
      </w:pPr>
      <w:r w:rsidRPr="00EC1EDB">
        <w:rPr>
          <w:b/>
          <w:bCs/>
          <w:lang w:val="en-IN"/>
        </w:rPr>
        <w:lastRenderedPageBreak/>
        <w:t>Powerful Data Visualization</w:t>
      </w:r>
      <w:r w:rsidRPr="00EC1EDB">
        <w:rPr>
          <w:lang w:val="en-IN"/>
        </w:rPr>
        <w:t>: Offers a wide variety of pre-built visualizations and charts with interactive dashboards.</w:t>
      </w:r>
    </w:p>
    <w:p w14:paraId="3BBEFEEA" w14:textId="77777777" w:rsidR="00EC1EDB" w:rsidRPr="00EC1EDB" w:rsidRDefault="00EC1EDB" w:rsidP="00EC1EDB">
      <w:pPr>
        <w:numPr>
          <w:ilvl w:val="0"/>
          <w:numId w:val="6"/>
        </w:numPr>
        <w:rPr>
          <w:lang w:val="en-IN"/>
        </w:rPr>
      </w:pPr>
      <w:r w:rsidRPr="00EC1EDB">
        <w:rPr>
          <w:b/>
          <w:bCs/>
          <w:lang w:val="en-IN"/>
        </w:rPr>
        <w:t>Integration</w:t>
      </w:r>
      <w:r w:rsidRPr="00EC1EDB">
        <w:rPr>
          <w:lang w:val="en-IN"/>
        </w:rPr>
        <w:t>: Connects with a wide range of data sources, including cloud services, databases, and spreadsheets.</w:t>
      </w:r>
    </w:p>
    <w:p w14:paraId="29461D84" w14:textId="77777777" w:rsidR="00EC1EDB" w:rsidRPr="00EC1EDB" w:rsidRDefault="00EC1EDB" w:rsidP="00EC1EDB">
      <w:pPr>
        <w:numPr>
          <w:ilvl w:val="0"/>
          <w:numId w:val="6"/>
        </w:numPr>
        <w:rPr>
          <w:lang w:val="en-IN"/>
        </w:rPr>
      </w:pPr>
      <w:r w:rsidRPr="00EC1EDB">
        <w:rPr>
          <w:b/>
          <w:bCs/>
          <w:lang w:val="en-IN"/>
        </w:rPr>
        <w:t>Speed</w:t>
      </w:r>
      <w:r w:rsidRPr="00EC1EDB">
        <w:rPr>
          <w:lang w:val="en-IN"/>
        </w:rPr>
        <w:t>: Efficient at handling large datasets and creating visualizations quickly.</w:t>
      </w:r>
    </w:p>
    <w:p w14:paraId="01E727E0" w14:textId="77777777" w:rsidR="00EC1EDB" w:rsidRPr="00EC1EDB" w:rsidRDefault="00EC1EDB" w:rsidP="00EC1EDB">
      <w:pPr>
        <w:numPr>
          <w:ilvl w:val="0"/>
          <w:numId w:val="6"/>
        </w:numPr>
        <w:rPr>
          <w:lang w:val="en-IN"/>
        </w:rPr>
      </w:pPr>
      <w:r w:rsidRPr="00EC1EDB">
        <w:rPr>
          <w:b/>
          <w:bCs/>
          <w:lang w:val="en-IN"/>
        </w:rPr>
        <w:t>Collaboration</w:t>
      </w:r>
      <w:r w:rsidRPr="00EC1EDB">
        <w:rPr>
          <w:lang w:val="en-IN"/>
        </w:rPr>
        <w:t>: Tableau Server and Tableau Online allow sharing dashboards with teams.</w:t>
      </w:r>
    </w:p>
    <w:p w14:paraId="1BF16477" w14:textId="77777777" w:rsidR="00EC1EDB" w:rsidRPr="00EC1EDB" w:rsidRDefault="00EC1EDB" w:rsidP="00EC1EDB">
      <w:pPr>
        <w:numPr>
          <w:ilvl w:val="0"/>
          <w:numId w:val="6"/>
        </w:numPr>
        <w:rPr>
          <w:lang w:val="en-IN"/>
        </w:rPr>
      </w:pPr>
      <w:r w:rsidRPr="00EC1EDB">
        <w:rPr>
          <w:b/>
          <w:bCs/>
          <w:lang w:val="en-IN"/>
        </w:rPr>
        <w:t>Real-Time Analytics</w:t>
      </w:r>
      <w:r w:rsidRPr="00EC1EDB">
        <w:rPr>
          <w:lang w:val="en-IN"/>
        </w:rPr>
        <w:t>: Supports real-time data analytics and live data connection.</w:t>
      </w:r>
    </w:p>
    <w:p w14:paraId="16A7E388"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41D088A9" w14:textId="77777777" w:rsidR="00EC1EDB" w:rsidRPr="00EC1EDB" w:rsidRDefault="00EC1EDB" w:rsidP="00EC1EDB">
      <w:pPr>
        <w:numPr>
          <w:ilvl w:val="0"/>
          <w:numId w:val="7"/>
        </w:numPr>
        <w:rPr>
          <w:lang w:val="en-IN"/>
        </w:rPr>
      </w:pPr>
      <w:r w:rsidRPr="00EC1EDB">
        <w:rPr>
          <w:b/>
          <w:bCs/>
          <w:lang w:val="en-IN"/>
        </w:rPr>
        <w:t>Cost</w:t>
      </w:r>
      <w:r w:rsidRPr="00EC1EDB">
        <w:rPr>
          <w:lang w:val="en-IN"/>
        </w:rPr>
        <w:t>: Tableau can be expensive, especially for small organizations (license and server costs).</w:t>
      </w:r>
    </w:p>
    <w:p w14:paraId="78179455" w14:textId="77777777" w:rsidR="00EC1EDB" w:rsidRPr="00EC1EDB" w:rsidRDefault="00EC1EDB" w:rsidP="00EC1EDB">
      <w:pPr>
        <w:numPr>
          <w:ilvl w:val="0"/>
          <w:numId w:val="7"/>
        </w:numPr>
        <w:rPr>
          <w:lang w:val="en-IN"/>
        </w:rPr>
      </w:pPr>
      <w:r w:rsidRPr="00EC1EDB">
        <w:rPr>
          <w:b/>
          <w:bCs/>
          <w:lang w:val="en-IN"/>
        </w:rPr>
        <w:t>Limited Customization</w:t>
      </w:r>
      <w:r w:rsidRPr="00EC1EDB">
        <w:rPr>
          <w:lang w:val="en-IN"/>
        </w:rPr>
        <w:t>: While Tableau provides many visualizations, advanced customization is somewhat limited compared to code-based tools.</w:t>
      </w:r>
    </w:p>
    <w:p w14:paraId="3BA27205" w14:textId="77777777" w:rsidR="00EC1EDB" w:rsidRPr="00EC1EDB" w:rsidRDefault="00EC1EDB" w:rsidP="00EC1EDB">
      <w:pPr>
        <w:numPr>
          <w:ilvl w:val="0"/>
          <w:numId w:val="7"/>
        </w:numPr>
        <w:rPr>
          <w:lang w:val="en-IN"/>
        </w:rPr>
      </w:pPr>
      <w:r w:rsidRPr="00EC1EDB">
        <w:rPr>
          <w:b/>
          <w:bCs/>
          <w:lang w:val="en-IN"/>
        </w:rPr>
        <w:t>Learning Curve for Advanced Features</w:t>
      </w:r>
      <w:r w:rsidRPr="00EC1EDB">
        <w:rPr>
          <w:lang w:val="en-IN"/>
        </w:rPr>
        <w:t>: For highly customized or complex visualizations, a deeper understanding of the tool is needed.</w:t>
      </w:r>
    </w:p>
    <w:p w14:paraId="61FD0E71" w14:textId="77777777" w:rsidR="00EC1EDB" w:rsidRPr="00EC1EDB" w:rsidRDefault="00EC1EDB" w:rsidP="00EC1EDB">
      <w:pPr>
        <w:numPr>
          <w:ilvl w:val="0"/>
          <w:numId w:val="7"/>
        </w:numPr>
        <w:rPr>
          <w:lang w:val="en-IN"/>
        </w:rPr>
      </w:pPr>
      <w:r w:rsidRPr="00EC1EDB">
        <w:rPr>
          <w:b/>
          <w:bCs/>
          <w:lang w:val="en-IN"/>
        </w:rPr>
        <w:t>Limited Native Scripting</w:t>
      </w:r>
      <w:r w:rsidRPr="00EC1EDB">
        <w:rPr>
          <w:lang w:val="en-IN"/>
        </w:rPr>
        <w:t>: Tableau has less flexibility when it comes to writing custom scripts compared to D3.js.</w:t>
      </w:r>
    </w:p>
    <w:p w14:paraId="44200315" w14:textId="77777777" w:rsidR="00EC1EDB" w:rsidRPr="00EC1EDB" w:rsidRDefault="00EC1EDB" w:rsidP="00EC1EDB">
      <w:pPr>
        <w:rPr>
          <w:lang w:val="en-IN"/>
        </w:rPr>
      </w:pPr>
      <w:r w:rsidRPr="00EC1EDB">
        <w:rPr>
          <w:lang w:val="en-IN"/>
        </w:rPr>
        <w:pict w14:anchorId="4D64CC32">
          <v:rect id="_x0000_i1037" style="width:0;height:1.5pt" o:hralign="center" o:hrstd="t" o:hr="t" fillcolor="#a0a0a0" stroked="f"/>
        </w:pict>
      </w:r>
    </w:p>
    <w:p w14:paraId="1B23040A" w14:textId="77777777" w:rsidR="00EC1EDB" w:rsidRPr="00EC1EDB" w:rsidRDefault="00EC1EDB" w:rsidP="00EC1EDB">
      <w:pPr>
        <w:rPr>
          <w:b/>
          <w:bCs/>
          <w:lang w:val="en-IN"/>
        </w:rPr>
      </w:pPr>
      <w:r w:rsidRPr="00EC1EDB">
        <w:rPr>
          <w:b/>
          <w:bCs/>
          <w:lang w:val="en-IN"/>
        </w:rPr>
        <w:t>2. Power BI</w:t>
      </w:r>
    </w:p>
    <w:p w14:paraId="295EAB15"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2FD607FE" w14:textId="77777777" w:rsidR="00EC1EDB" w:rsidRPr="00EC1EDB" w:rsidRDefault="00EC1EDB" w:rsidP="00EC1EDB">
      <w:pPr>
        <w:numPr>
          <w:ilvl w:val="0"/>
          <w:numId w:val="8"/>
        </w:numPr>
        <w:rPr>
          <w:lang w:val="en-IN"/>
        </w:rPr>
      </w:pPr>
      <w:r w:rsidRPr="00EC1EDB">
        <w:rPr>
          <w:b/>
          <w:bCs/>
          <w:lang w:val="en-IN"/>
        </w:rPr>
        <w:t>Cost-Effective</w:t>
      </w:r>
      <w:r w:rsidRPr="00EC1EDB">
        <w:rPr>
          <w:lang w:val="en-IN"/>
        </w:rPr>
        <w:t>: Power BI offers a free version, and the paid version (Power BI Pro) is reasonably priced compared to Tableau.</w:t>
      </w:r>
    </w:p>
    <w:p w14:paraId="40FD5A10" w14:textId="77777777" w:rsidR="00EC1EDB" w:rsidRPr="00EC1EDB" w:rsidRDefault="00EC1EDB" w:rsidP="00EC1EDB">
      <w:pPr>
        <w:numPr>
          <w:ilvl w:val="0"/>
          <w:numId w:val="8"/>
        </w:numPr>
        <w:rPr>
          <w:lang w:val="en-IN"/>
        </w:rPr>
      </w:pPr>
      <w:r w:rsidRPr="00EC1EDB">
        <w:rPr>
          <w:b/>
          <w:bCs/>
          <w:lang w:val="en-IN"/>
        </w:rPr>
        <w:t>Microsoft Ecosystem Integration</w:t>
      </w:r>
      <w:r w:rsidRPr="00EC1EDB">
        <w:rPr>
          <w:lang w:val="en-IN"/>
        </w:rPr>
        <w:t>: Seamlessly integrates with other Microsoft products like Excel, Azure, and Office 365, which is useful for users in a Microsoft-centric environment.</w:t>
      </w:r>
    </w:p>
    <w:p w14:paraId="5274F9E5" w14:textId="77777777" w:rsidR="00EC1EDB" w:rsidRPr="00EC1EDB" w:rsidRDefault="00EC1EDB" w:rsidP="00EC1EDB">
      <w:pPr>
        <w:numPr>
          <w:ilvl w:val="0"/>
          <w:numId w:val="8"/>
        </w:numPr>
        <w:rPr>
          <w:lang w:val="en-IN"/>
        </w:rPr>
      </w:pPr>
      <w:r w:rsidRPr="00EC1EDB">
        <w:rPr>
          <w:b/>
          <w:bCs/>
          <w:lang w:val="en-IN"/>
        </w:rPr>
        <w:lastRenderedPageBreak/>
        <w:t>Ease of Use</w:t>
      </w:r>
      <w:r w:rsidRPr="00EC1EDB">
        <w:rPr>
          <w:lang w:val="en-IN"/>
        </w:rPr>
        <w:t>: Intuitive and user-friendly, with drag-and-drop functionality similar to Tableau.</w:t>
      </w:r>
    </w:p>
    <w:p w14:paraId="6CA3971D" w14:textId="77777777" w:rsidR="00EC1EDB" w:rsidRPr="00EC1EDB" w:rsidRDefault="00EC1EDB" w:rsidP="00EC1EDB">
      <w:pPr>
        <w:numPr>
          <w:ilvl w:val="0"/>
          <w:numId w:val="8"/>
        </w:numPr>
        <w:rPr>
          <w:lang w:val="en-IN"/>
        </w:rPr>
      </w:pPr>
      <w:r w:rsidRPr="00EC1EDB">
        <w:rPr>
          <w:b/>
          <w:bCs/>
          <w:lang w:val="en-IN"/>
        </w:rPr>
        <w:t>Data Source Integration</w:t>
      </w:r>
      <w:r w:rsidRPr="00EC1EDB">
        <w:rPr>
          <w:lang w:val="en-IN"/>
        </w:rPr>
        <w:t>: Supports a wide variety of data sources, including on-premise and cloud services.</w:t>
      </w:r>
    </w:p>
    <w:p w14:paraId="5AE913F7" w14:textId="77777777" w:rsidR="00EC1EDB" w:rsidRPr="00EC1EDB" w:rsidRDefault="00EC1EDB" w:rsidP="00EC1EDB">
      <w:pPr>
        <w:numPr>
          <w:ilvl w:val="0"/>
          <w:numId w:val="8"/>
        </w:numPr>
        <w:rPr>
          <w:lang w:val="en-IN"/>
        </w:rPr>
      </w:pPr>
      <w:r w:rsidRPr="00EC1EDB">
        <w:rPr>
          <w:b/>
          <w:bCs/>
          <w:lang w:val="en-IN"/>
        </w:rPr>
        <w:t>AI and ML Integration</w:t>
      </w:r>
      <w:r w:rsidRPr="00EC1EDB">
        <w:rPr>
          <w:lang w:val="en-IN"/>
        </w:rPr>
        <w:t>: Power BI offers built-in AI and machine learning features, allowing users to perform advanced analytics with ease.</w:t>
      </w:r>
    </w:p>
    <w:p w14:paraId="3AAFE23E" w14:textId="77777777" w:rsidR="00EC1EDB" w:rsidRPr="00EC1EDB" w:rsidRDefault="00EC1EDB" w:rsidP="00EC1EDB">
      <w:pPr>
        <w:numPr>
          <w:ilvl w:val="0"/>
          <w:numId w:val="8"/>
        </w:numPr>
        <w:rPr>
          <w:lang w:val="en-IN"/>
        </w:rPr>
      </w:pPr>
      <w:r w:rsidRPr="00EC1EDB">
        <w:rPr>
          <w:b/>
          <w:bCs/>
          <w:lang w:val="en-IN"/>
        </w:rPr>
        <w:t>Sharing and Collaboration</w:t>
      </w:r>
      <w:r w:rsidRPr="00EC1EDB">
        <w:rPr>
          <w:lang w:val="en-IN"/>
        </w:rPr>
        <w:t>: Power BI Service and Power BI Report Server allow sharing and collaboration.</w:t>
      </w:r>
    </w:p>
    <w:p w14:paraId="08873380"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45CF7A36" w14:textId="77777777" w:rsidR="00EC1EDB" w:rsidRPr="00EC1EDB" w:rsidRDefault="00EC1EDB" w:rsidP="00EC1EDB">
      <w:pPr>
        <w:numPr>
          <w:ilvl w:val="0"/>
          <w:numId w:val="9"/>
        </w:numPr>
        <w:rPr>
          <w:lang w:val="en-IN"/>
        </w:rPr>
      </w:pPr>
      <w:r w:rsidRPr="00EC1EDB">
        <w:rPr>
          <w:b/>
          <w:bCs/>
          <w:lang w:val="en-IN"/>
        </w:rPr>
        <w:t>Customization Limitations</w:t>
      </w:r>
      <w:r w:rsidRPr="00EC1EDB">
        <w:rPr>
          <w:lang w:val="en-IN"/>
        </w:rPr>
        <w:t>: While Power BI has good customization features, it's not as flexible as D3.js for creating highly specific or unique visualizations.</w:t>
      </w:r>
    </w:p>
    <w:p w14:paraId="439032BF" w14:textId="77777777" w:rsidR="00EC1EDB" w:rsidRPr="00EC1EDB" w:rsidRDefault="00EC1EDB" w:rsidP="00EC1EDB">
      <w:pPr>
        <w:numPr>
          <w:ilvl w:val="0"/>
          <w:numId w:val="9"/>
        </w:numPr>
        <w:rPr>
          <w:lang w:val="en-IN"/>
        </w:rPr>
      </w:pPr>
      <w:r w:rsidRPr="00EC1EDB">
        <w:rPr>
          <w:b/>
          <w:bCs/>
          <w:lang w:val="en-IN"/>
        </w:rPr>
        <w:t>Handling Large Datasets</w:t>
      </w:r>
      <w:r w:rsidRPr="00EC1EDB">
        <w:rPr>
          <w:lang w:val="en-IN"/>
        </w:rPr>
        <w:t>: Power BI can become slow when working with very large datasets, especially in the free version.</w:t>
      </w:r>
    </w:p>
    <w:p w14:paraId="0DF7AE05" w14:textId="77777777" w:rsidR="00EC1EDB" w:rsidRPr="00EC1EDB" w:rsidRDefault="00EC1EDB" w:rsidP="00EC1EDB">
      <w:pPr>
        <w:numPr>
          <w:ilvl w:val="0"/>
          <w:numId w:val="9"/>
        </w:numPr>
        <w:rPr>
          <w:lang w:val="en-IN"/>
        </w:rPr>
      </w:pPr>
      <w:r w:rsidRPr="00EC1EDB">
        <w:rPr>
          <w:b/>
          <w:bCs/>
          <w:lang w:val="en-IN"/>
        </w:rPr>
        <w:t>Limited Advanced Visuals</w:t>
      </w:r>
      <w:r w:rsidRPr="00EC1EDB">
        <w:rPr>
          <w:lang w:val="en-IN"/>
        </w:rPr>
        <w:t>: Some advanced visuals may require additional plugins or customization, which could require more technical skills.</w:t>
      </w:r>
    </w:p>
    <w:p w14:paraId="71DBA71E" w14:textId="77777777" w:rsidR="00EC1EDB" w:rsidRPr="00EC1EDB" w:rsidRDefault="00EC1EDB" w:rsidP="00EC1EDB">
      <w:pPr>
        <w:numPr>
          <w:ilvl w:val="0"/>
          <w:numId w:val="9"/>
        </w:numPr>
        <w:rPr>
          <w:lang w:val="en-IN"/>
        </w:rPr>
      </w:pPr>
      <w:r w:rsidRPr="00EC1EDB">
        <w:rPr>
          <w:b/>
          <w:bCs/>
          <w:lang w:val="en-IN"/>
        </w:rPr>
        <w:t>Learning Curve for Power Users</w:t>
      </w:r>
      <w:r w:rsidRPr="00EC1EDB">
        <w:rPr>
          <w:lang w:val="en-IN"/>
        </w:rPr>
        <w:t>: For more advanced analytics, users may need to learn DAX (Data Analysis Expressions) or Power Query.</w:t>
      </w:r>
    </w:p>
    <w:p w14:paraId="12A717AC" w14:textId="77777777" w:rsidR="00EC1EDB" w:rsidRPr="00EC1EDB" w:rsidRDefault="00EC1EDB" w:rsidP="00EC1EDB">
      <w:pPr>
        <w:rPr>
          <w:lang w:val="en-IN"/>
        </w:rPr>
      </w:pPr>
      <w:r w:rsidRPr="00EC1EDB">
        <w:rPr>
          <w:lang w:val="en-IN"/>
        </w:rPr>
        <w:pict w14:anchorId="2EFA6CD0">
          <v:rect id="_x0000_i1038" style="width:0;height:1.5pt" o:hralign="center" o:hrstd="t" o:hr="t" fillcolor="#a0a0a0" stroked="f"/>
        </w:pict>
      </w:r>
    </w:p>
    <w:p w14:paraId="2F43D902" w14:textId="77777777" w:rsidR="00EC1EDB" w:rsidRPr="00EC1EDB" w:rsidRDefault="00EC1EDB" w:rsidP="00EC1EDB">
      <w:pPr>
        <w:rPr>
          <w:b/>
          <w:bCs/>
          <w:lang w:val="en-IN"/>
        </w:rPr>
      </w:pPr>
      <w:r w:rsidRPr="00EC1EDB">
        <w:rPr>
          <w:b/>
          <w:bCs/>
          <w:lang w:val="en-IN"/>
        </w:rPr>
        <w:t>3. D3.js</w:t>
      </w:r>
    </w:p>
    <w:p w14:paraId="58E8EC0E"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7AB4B61D" w14:textId="77777777" w:rsidR="00EC1EDB" w:rsidRPr="00EC1EDB" w:rsidRDefault="00EC1EDB" w:rsidP="00EC1EDB">
      <w:pPr>
        <w:numPr>
          <w:ilvl w:val="0"/>
          <w:numId w:val="10"/>
        </w:numPr>
        <w:rPr>
          <w:lang w:val="en-IN"/>
        </w:rPr>
      </w:pPr>
      <w:r w:rsidRPr="00EC1EDB">
        <w:rPr>
          <w:b/>
          <w:bCs/>
          <w:lang w:val="en-IN"/>
        </w:rPr>
        <w:t>Full Customization</w:t>
      </w:r>
      <w:r w:rsidRPr="00EC1EDB">
        <w:rPr>
          <w:lang w:val="en-IN"/>
        </w:rPr>
        <w:t>: D3.js offers unmatched control and flexibility over visualizations. You can build highly customized, interactive, and complex visualizations from scratch.</w:t>
      </w:r>
    </w:p>
    <w:p w14:paraId="01BB7F5C" w14:textId="77777777" w:rsidR="00EC1EDB" w:rsidRPr="00EC1EDB" w:rsidRDefault="00EC1EDB" w:rsidP="00EC1EDB">
      <w:pPr>
        <w:numPr>
          <w:ilvl w:val="0"/>
          <w:numId w:val="10"/>
        </w:numPr>
        <w:rPr>
          <w:lang w:val="en-IN"/>
        </w:rPr>
      </w:pPr>
      <w:r w:rsidRPr="00EC1EDB">
        <w:rPr>
          <w:b/>
          <w:bCs/>
          <w:lang w:val="en-IN"/>
        </w:rPr>
        <w:t>Web-Based Visualizations</w:t>
      </w:r>
      <w:r w:rsidRPr="00EC1EDB">
        <w:rPr>
          <w:lang w:val="en-IN"/>
        </w:rPr>
        <w:t>: It is a JavaScript library, making it ideal for embedding interactive visualizations directly into web applications.</w:t>
      </w:r>
    </w:p>
    <w:p w14:paraId="1111939D" w14:textId="77777777" w:rsidR="00EC1EDB" w:rsidRPr="00EC1EDB" w:rsidRDefault="00EC1EDB" w:rsidP="00EC1EDB">
      <w:pPr>
        <w:numPr>
          <w:ilvl w:val="0"/>
          <w:numId w:val="10"/>
        </w:numPr>
        <w:rPr>
          <w:lang w:val="en-IN"/>
        </w:rPr>
      </w:pPr>
      <w:r w:rsidRPr="00EC1EDB">
        <w:rPr>
          <w:b/>
          <w:bCs/>
          <w:lang w:val="en-IN"/>
        </w:rPr>
        <w:lastRenderedPageBreak/>
        <w:t>Scalability</w:t>
      </w:r>
      <w:r w:rsidRPr="00EC1EDB">
        <w:rPr>
          <w:lang w:val="en-IN"/>
        </w:rPr>
        <w:t>: D3.js can handle very large datasets and complex visualizations with ease.</w:t>
      </w:r>
    </w:p>
    <w:p w14:paraId="6A58A170" w14:textId="77777777" w:rsidR="00EC1EDB" w:rsidRPr="00EC1EDB" w:rsidRDefault="00EC1EDB" w:rsidP="00EC1EDB">
      <w:pPr>
        <w:numPr>
          <w:ilvl w:val="0"/>
          <w:numId w:val="10"/>
        </w:numPr>
        <w:rPr>
          <w:lang w:val="en-IN"/>
        </w:rPr>
      </w:pPr>
      <w:r w:rsidRPr="00EC1EDB">
        <w:rPr>
          <w:b/>
          <w:bCs/>
          <w:lang w:val="en-IN"/>
        </w:rPr>
        <w:t>Community Support</w:t>
      </w:r>
      <w:r w:rsidRPr="00EC1EDB">
        <w:rPr>
          <w:lang w:val="en-IN"/>
        </w:rPr>
        <w:t>: A large community with numerous tutorials, examples, and plugins that provide additional functionality.</w:t>
      </w:r>
    </w:p>
    <w:p w14:paraId="65362764" w14:textId="77777777" w:rsidR="00EC1EDB" w:rsidRPr="00EC1EDB" w:rsidRDefault="00EC1EDB" w:rsidP="00EC1EDB">
      <w:pPr>
        <w:numPr>
          <w:ilvl w:val="0"/>
          <w:numId w:val="10"/>
        </w:numPr>
        <w:rPr>
          <w:lang w:val="en-IN"/>
        </w:rPr>
      </w:pPr>
      <w:r w:rsidRPr="00EC1EDB">
        <w:rPr>
          <w:b/>
          <w:bCs/>
          <w:lang w:val="en-IN"/>
        </w:rPr>
        <w:t>Open-Source</w:t>
      </w:r>
      <w:r w:rsidRPr="00EC1EDB">
        <w:rPr>
          <w:lang w:val="en-IN"/>
        </w:rPr>
        <w:t>: Completely free to use and modify, with no licensing costs.</w:t>
      </w:r>
    </w:p>
    <w:p w14:paraId="69922222"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26346764" w14:textId="77777777" w:rsidR="00EC1EDB" w:rsidRPr="00EC1EDB" w:rsidRDefault="00EC1EDB" w:rsidP="00EC1EDB">
      <w:pPr>
        <w:numPr>
          <w:ilvl w:val="0"/>
          <w:numId w:val="11"/>
        </w:numPr>
        <w:rPr>
          <w:lang w:val="en-IN"/>
        </w:rPr>
      </w:pPr>
      <w:r w:rsidRPr="00EC1EDB">
        <w:rPr>
          <w:b/>
          <w:bCs/>
          <w:lang w:val="en-IN"/>
        </w:rPr>
        <w:t>Steep Learning Curve</w:t>
      </w:r>
      <w:r w:rsidRPr="00EC1EDB">
        <w:rPr>
          <w:lang w:val="en-IN"/>
        </w:rPr>
        <w:t>: D3.js requires knowledge of JavaScript, HTML, CSS, and SVG, which makes it less accessible for non-technical users.</w:t>
      </w:r>
    </w:p>
    <w:p w14:paraId="436F3687" w14:textId="77777777" w:rsidR="00EC1EDB" w:rsidRPr="00EC1EDB" w:rsidRDefault="00EC1EDB" w:rsidP="00EC1EDB">
      <w:pPr>
        <w:numPr>
          <w:ilvl w:val="0"/>
          <w:numId w:val="11"/>
        </w:numPr>
        <w:rPr>
          <w:lang w:val="en-IN"/>
        </w:rPr>
      </w:pPr>
      <w:r w:rsidRPr="00EC1EDB">
        <w:rPr>
          <w:b/>
          <w:bCs/>
          <w:lang w:val="en-IN"/>
        </w:rPr>
        <w:t>Time-Consuming</w:t>
      </w:r>
      <w:r w:rsidRPr="00EC1EDB">
        <w:rPr>
          <w:lang w:val="en-IN"/>
        </w:rPr>
        <w:t>: Creating visualizations from scratch can be time-intensive compared to drag-and-drop tools like Tableau or Power BI.</w:t>
      </w:r>
    </w:p>
    <w:p w14:paraId="1C8BB2A9" w14:textId="77777777" w:rsidR="00EC1EDB" w:rsidRPr="00EC1EDB" w:rsidRDefault="00EC1EDB" w:rsidP="00EC1EDB">
      <w:pPr>
        <w:numPr>
          <w:ilvl w:val="0"/>
          <w:numId w:val="11"/>
        </w:numPr>
        <w:rPr>
          <w:lang w:val="en-IN"/>
        </w:rPr>
      </w:pPr>
      <w:r w:rsidRPr="00EC1EDB">
        <w:rPr>
          <w:b/>
          <w:bCs/>
          <w:lang w:val="en-IN"/>
        </w:rPr>
        <w:t>No Built-In Analytics</w:t>
      </w:r>
      <w:r w:rsidRPr="00EC1EDB">
        <w:rPr>
          <w:lang w:val="en-IN"/>
        </w:rPr>
        <w:t>: Unlike Power BI and Tableau, D3.js does not provide built-in analytics capabilities; you need to manage data processing yourself.</w:t>
      </w:r>
    </w:p>
    <w:p w14:paraId="3651BA2A" w14:textId="77777777" w:rsidR="00EC1EDB" w:rsidRPr="00EC1EDB" w:rsidRDefault="00EC1EDB" w:rsidP="00EC1EDB">
      <w:pPr>
        <w:numPr>
          <w:ilvl w:val="0"/>
          <w:numId w:val="11"/>
        </w:numPr>
        <w:rPr>
          <w:lang w:val="en-IN"/>
        </w:rPr>
      </w:pPr>
      <w:r w:rsidRPr="00EC1EDB">
        <w:rPr>
          <w:b/>
          <w:bCs/>
          <w:lang w:val="en-IN"/>
        </w:rPr>
        <w:t>No Native Data Integration</w:t>
      </w:r>
      <w:r w:rsidRPr="00EC1EDB">
        <w:rPr>
          <w:lang w:val="en-IN"/>
        </w:rPr>
        <w:t>: D3.js doesn’t come with connectors to databases or data sources, so integration must be coded manually.</w:t>
      </w:r>
    </w:p>
    <w:p w14:paraId="6C623D78" w14:textId="77777777" w:rsidR="004E5D80" w:rsidRDefault="004E5D80" w:rsidP="00B74449"/>
    <w:p w14:paraId="7263A2EC" w14:textId="4B700865" w:rsidR="00787627" w:rsidRDefault="00E1055C" w:rsidP="00E1055C">
      <w:pPr>
        <w:pStyle w:val="Heading2"/>
      </w:pPr>
      <w:r w:rsidRPr="00E1055C">
        <w:t>Principles of advanced data visualization</w:t>
      </w:r>
    </w:p>
    <w:p w14:paraId="42611481" w14:textId="6D7E1EC8" w:rsidR="00772FA6" w:rsidRDefault="00772FA6" w:rsidP="00B74449">
      <w:hyperlink r:id="rId15" w:history="1">
        <w:r w:rsidRPr="00454B02">
          <w:rPr>
            <w:rStyle w:val="Hyperlink"/>
          </w:rPr>
          <w:t>https://www.thoughtspot.com/data-trends/data-visualization/data-visualization-principles</w:t>
        </w:r>
      </w:hyperlink>
    </w:p>
    <w:p w14:paraId="09A04706" w14:textId="794520D6" w:rsidR="00A24195" w:rsidRDefault="00A24195" w:rsidP="00B74449">
      <w:hyperlink r:id="rId16" w:history="1">
        <w:r w:rsidRPr="00454B02">
          <w:rPr>
            <w:rStyle w:val="Hyperlink"/>
          </w:rPr>
          <w:t>https://www.appnovation.com/blog/12-principles-data-visualization</w:t>
        </w:r>
      </w:hyperlink>
    </w:p>
    <w:p w14:paraId="7994677C" w14:textId="77777777" w:rsidR="00A24195" w:rsidRDefault="00A24195" w:rsidP="00B74449"/>
    <w:p w14:paraId="0D6D63C1" w14:textId="77777777" w:rsidR="0090071C" w:rsidRPr="0090071C" w:rsidRDefault="0090071C" w:rsidP="0090071C">
      <w:pPr>
        <w:rPr>
          <w:b/>
          <w:bCs/>
          <w:lang w:val="en-IN"/>
        </w:rPr>
      </w:pPr>
      <w:r w:rsidRPr="0090071C">
        <w:rPr>
          <w:b/>
          <w:bCs/>
          <w:lang w:val="en-IN"/>
        </w:rPr>
        <w:t>1. Clarity</w:t>
      </w:r>
    </w:p>
    <w:p w14:paraId="3898A5CD" w14:textId="77777777" w:rsidR="0090071C" w:rsidRPr="0090071C" w:rsidRDefault="0090071C" w:rsidP="0090071C">
      <w:pPr>
        <w:numPr>
          <w:ilvl w:val="0"/>
          <w:numId w:val="15"/>
        </w:numPr>
        <w:rPr>
          <w:lang w:val="en-IN"/>
        </w:rPr>
      </w:pPr>
      <w:r w:rsidRPr="0090071C">
        <w:rPr>
          <w:lang w:val="en-IN"/>
        </w:rPr>
        <w:t xml:space="preserve">The primary goal of any data visualization is to communicate information clearly. A clear visualization ensures that the audience can easily interpret the data without confusion. This involves presenting data in a way that minimizes ambiguity, avoids clutter, and focuses attention on the most important elements. </w:t>
      </w:r>
      <w:r w:rsidRPr="0090071C">
        <w:rPr>
          <w:b/>
          <w:bCs/>
          <w:lang w:val="en-IN"/>
        </w:rPr>
        <w:t>Clarity</w:t>
      </w:r>
      <w:r w:rsidRPr="0090071C">
        <w:rPr>
          <w:lang w:val="en-IN"/>
        </w:rPr>
        <w:t xml:space="preserve"> can be achieved by:</w:t>
      </w:r>
    </w:p>
    <w:p w14:paraId="531D7646" w14:textId="77777777" w:rsidR="0090071C" w:rsidRPr="0090071C" w:rsidRDefault="0090071C" w:rsidP="0090071C">
      <w:pPr>
        <w:numPr>
          <w:ilvl w:val="0"/>
          <w:numId w:val="12"/>
        </w:numPr>
        <w:rPr>
          <w:lang w:val="en-IN"/>
        </w:rPr>
      </w:pPr>
      <w:r w:rsidRPr="0090071C">
        <w:rPr>
          <w:lang w:val="en-IN"/>
        </w:rPr>
        <w:lastRenderedPageBreak/>
        <w:t>Choosing the right chart type for the data (e.g., using bar charts for comparisons, line charts for trends).</w:t>
      </w:r>
    </w:p>
    <w:p w14:paraId="2C4F3C3D" w14:textId="77777777" w:rsidR="0090071C" w:rsidRPr="0090071C" w:rsidRDefault="0090071C" w:rsidP="0090071C">
      <w:pPr>
        <w:numPr>
          <w:ilvl w:val="0"/>
          <w:numId w:val="12"/>
        </w:numPr>
        <w:rPr>
          <w:lang w:val="en-IN"/>
        </w:rPr>
      </w:pPr>
      <w:r w:rsidRPr="0090071C">
        <w:rPr>
          <w:lang w:val="en-IN"/>
        </w:rPr>
        <w:t>Simplifying labels and annotations to avoid overwhelming the viewer.</w:t>
      </w:r>
    </w:p>
    <w:p w14:paraId="76C6BDB5" w14:textId="77777777" w:rsidR="0090071C" w:rsidRPr="0090071C" w:rsidRDefault="0090071C" w:rsidP="0090071C">
      <w:pPr>
        <w:numPr>
          <w:ilvl w:val="0"/>
          <w:numId w:val="12"/>
        </w:numPr>
        <w:rPr>
          <w:lang w:val="en-IN"/>
        </w:rPr>
      </w:pPr>
      <w:r w:rsidRPr="0090071C">
        <w:rPr>
          <w:lang w:val="en-IN"/>
        </w:rPr>
        <w:t xml:space="preserve">Avoiding overuse of </w:t>
      </w:r>
      <w:proofErr w:type="spellStart"/>
      <w:r w:rsidRPr="0090071C">
        <w:rPr>
          <w:lang w:val="en-IN"/>
        </w:rPr>
        <w:t>colors</w:t>
      </w:r>
      <w:proofErr w:type="spellEnd"/>
      <w:r w:rsidRPr="0090071C">
        <w:rPr>
          <w:lang w:val="en-IN"/>
        </w:rPr>
        <w:t>, icons, or unnecessary design elements that can detract from the core message.</w:t>
      </w:r>
    </w:p>
    <w:p w14:paraId="4168C8E2"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 simple bar chart with clearly </w:t>
      </w:r>
      <w:proofErr w:type="spellStart"/>
      <w:r w:rsidRPr="0090071C">
        <w:rPr>
          <w:lang w:val="en-IN"/>
        </w:rPr>
        <w:t>labeled</w:t>
      </w:r>
      <w:proofErr w:type="spellEnd"/>
      <w:r w:rsidRPr="0090071C">
        <w:rPr>
          <w:lang w:val="en-IN"/>
        </w:rPr>
        <w:t xml:space="preserve"> axes and data points is much clearer than a 3D chart that adds unnecessary visual complexity.</w:t>
      </w:r>
    </w:p>
    <w:p w14:paraId="6BEF50F4" w14:textId="77777777" w:rsidR="0090071C" w:rsidRPr="0090071C" w:rsidRDefault="0090071C" w:rsidP="0090071C">
      <w:pPr>
        <w:rPr>
          <w:lang w:val="en-IN"/>
        </w:rPr>
      </w:pPr>
      <w:r w:rsidRPr="0090071C">
        <w:rPr>
          <w:lang w:val="en-IN"/>
        </w:rPr>
        <w:pict w14:anchorId="13F50882">
          <v:rect id="_x0000_i1107" style="width:0;height:1.5pt" o:hralign="center" o:hrstd="t" o:hr="t" fillcolor="#a0a0a0" stroked="f"/>
        </w:pict>
      </w:r>
    </w:p>
    <w:p w14:paraId="57018C16" w14:textId="77777777" w:rsidR="0090071C" w:rsidRPr="0090071C" w:rsidRDefault="0090071C" w:rsidP="0090071C">
      <w:pPr>
        <w:rPr>
          <w:b/>
          <w:bCs/>
          <w:lang w:val="en-IN"/>
        </w:rPr>
      </w:pPr>
      <w:r w:rsidRPr="0090071C">
        <w:rPr>
          <w:b/>
          <w:bCs/>
          <w:lang w:val="en-IN"/>
        </w:rPr>
        <w:t>2. Simplicity</w:t>
      </w:r>
    </w:p>
    <w:p w14:paraId="7168141C" w14:textId="77777777" w:rsidR="0090071C" w:rsidRPr="0090071C" w:rsidRDefault="0090071C" w:rsidP="0090071C">
      <w:pPr>
        <w:numPr>
          <w:ilvl w:val="0"/>
          <w:numId w:val="15"/>
        </w:numPr>
        <w:rPr>
          <w:lang w:val="en-IN"/>
        </w:rPr>
      </w:pPr>
      <w:r w:rsidRPr="0090071C">
        <w:rPr>
          <w:lang w:val="en-IN"/>
        </w:rPr>
        <w:t xml:space="preserve">Less is often more when it comes to visualization. </w:t>
      </w:r>
      <w:r w:rsidRPr="0090071C">
        <w:rPr>
          <w:b/>
          <w:bCs/>
          <w:lang w:val="en-IN"/>
        </w:rPr>
        <w:t>Simplicity</w:t>
      </w:r>
      <w:r w:rsidRPr="0090071C">
        <w:rPr>
          <w:lang w:val="en-IN"/>
        </w:rPr>
        <w:t xml:space="preserve"> means stripping away unnecessary elements that do not add value or insights to the visualization. Avoid over-complicating your design with excessive details or overly intricate charts. Your aim should be to present the data in the most straightforward way possible.</w:t>
      </w:r>
    </w:p>
    <w:p w14:paraId="40D87A7F" w14:textId="77777777" w:rsidR="0090071C" w:rsidRPr="0090071C" w:rsidRDefault="0090071C" w:rsidP="0090071C">
      <w:pPr>
        <w:numPr>
          <w:ilvl w:val="0"/>
          <w:numId w:val="13"/>
        </w:numPr>
        <w:rPr>
          <w:lang w:val="en-IN"/>
        </w:rPr>
      </w:pPr>
      <w:r w:rsidRPr="0090071C">
        <w:rPr>
          <w:lang w:val="en-IN"/>
        </w:rPr>
        <w:t>Remove gridlines or background patterns that don’t contribute to the message.</w:t>
      </w:r>
    </w:p>
    <w:p w14:paraId="4BE02B95" w14:textId="77777777" w:rsidR="0090071C" w:rsidRPr="0090071C" w:rsidRDefault="0090071C" w:rsidP="0090071C">
      <w:pPr>
        <w:numPr>
          <w:ilvl w:val="0"/>
          <w:numId w:val="13"/>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sparingly and with purpose.</w:t>
      </w:r>
    </w:p>
    <w:p w14:paraId="71F4DDF9" w14:textId="77777777" w:rsidR="0090071C" w:rsidRPr="0090071C" w:rsidRDefault="0090071C" w:rsidP="0090071C">
      <w:pPr>
        <w:numPr>
          <w:ilvl w:val="0"/>
          <w:numId w:val="13"/>
        </w:numPr>
        <w:rPr>
          <w:lang w:val="en-IN"/>
        </w:rPr>
      </w:pPr>
      <w:r w:rsidRPr="0090071C">
        <w:rPr>
          <w:lang w:val="en-IN"/>
        </w:rPr>
        <w:t>Choose minimal design elements that highlight the data itself.</w:t>
      </w:r>
    </w:p>
    <w:p w14:paraId="59F49A68"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Instead of using multiple </w:t>
      </w:r>
      <w:proofErr w:type="spellStart"/>
      <w:r w:rsidRPr="0090071C">
        <w:rPr>
          <w:lang w:val="en-IN"/>
        </w:rPr>
        <w:t>colors</w:t>
      </w:r>
      <w:proofErr w:type="spellEnd"/>
      <w:r w:rsidRPr="0090071C">
        <w:rPr>
          <w:lang w:val="en-IN"/>
        </w:rPr>
        <w:t xml:space="preserve"> or dimensions on a single chart, focus on displaying the key comparison in a simple bar or line chart that makes the insight easy to grasp.</w:t>
      </w:r>
    </w:p>
    <w:p w14:paraId="17D478DA" w14:textId="77777777" w:rsidR="0090071C" w:rsidRPr="0090071C" w:rsidRDefault="0090071C" w:rsidP="0090071C">
      <w:pPr>
        <w:rPr>
          <w:lang w:val="en-IN"/>
        </w:rPr>
      </w:pPr>
      <w:r w:rsidRPr="0090071C">
        <w:rPr>
          <w:lang w:val="en-IN"/>
        </w:rPr>
        <w:pict w14:anchorId="3A5415E1">
          <v:rect id="_x0000_i1108" style="width:0;height:1.5pt" o:hralign="center" o:hrstd="t" o:hr="t" fillcolor="#a0a0a0" stroked="f"/>
        </w:pict>
      </w:r>
    </w:p>
    <w:p w14:paraId="4D2CFA58" w14:textId="77777777" w:rsidR="0090071C" w:rsidRPr="0090071C" w:rsidRDefault="0090071C" w:rsidP="0090071C">
      <w:pPr>
        <w:rPr>
          <w:b/>
          <w:bCs/>
          <w:lang w:val="en-IN"/>
        </w:rPr>
      </w:pPr>
      <w:r w:rsidRPr="0090071C">
        <w:rPr>
          <w:b/>
          <w:bCs/>
          <w:lang w:val="en-IN"/>
        </w:rPr>
        <w:t>3. Purposeful Design</w:t>
      </w:r>
    </w:p>
    <w:p w14:paraId="518CCFD2" w14:textId="77777777" w:rsidR="0090071C" w:rsidRPr="0090071C" w:rsidRDefault="0090071C" w:rsidP="0090071C">
      <w:pPr>
        <w:numPr>
          <w:ilvl w:val="0"/>
          <w:numId w:val="15"/>
        </w:numPr>
        <w:rPr>
          <w:lang w:val="en-IN"/>
        </w:rPr>
      </w:pPr>
      <w:r w:rsidRPr="0090071C">
        <w:rPr>
          <w:lang w:val="en-IN"/>
        </w:rPr>
        <w:t xml:space="preserve">Before creating a visualization, understand the </w:t>
      </w:r>
      <w:r w:rsidRPr="0090071C">
        <w:rPr>
          <w:b/>
          <w:bCs/>
          <w:lang w:val="en-IN"/>
        </w:rPr>
        <w:t>purpose</w:t>
      </w:r>
      <w:r w:rsidRPr="0090071C">
        <w:rPr>
          <w:lang w:val="en-IN"/>
        </w:rPr>
        <w:t xml:space="preserve"> behind it. What is the story you are trying to tell? Every design choice, from the chart type to the </w:t>
      </w:r>
      <w:proofErr w:type="spellStart"/>
      <w:r w:rsidRPr="0090071C">
        <w:rPr>
          <w:lang w:val="en-IN"/>
        </w:rPr>
        <w:t>color</w:t>
      </w:r>
      <w:proofErr w:type="spellEnd"/>
      <w:r w:rsidRPr="0090071C">
        <w:rPr>
          <w:lang w:val="en-IN"/>
        </w:rPr>
        <w:t xml:space="preserve"> scheme, should be made with the intended message in mind. A well-designed visualization should answer specific questions or highlight key insights.</w:t>
      </w:r>
    </w:p>
    <w:p w14:paraId="220D7A91" w14:textId="77777777" w:rsidR="0090071C" w:rsidRPr="0090071C" w:rsidRDefault="0090071C" w:rsidP="0090071C">
      <w:pPr>
        <w:numPr>
          <w:ilvl w:val="0"/>
          <w:numId w:val="14"/>
        </w:numPr>
        <w:rPr>
          <w:lang w:val="en-IN"/>
        </w:rPr>
      </w:pPr>
      <w:r w:rsidRPr="0090071C">
        <w:rPr>
          <w:lang w:val="en-IN"/>
        </w:rPr>
        <w:lastRenderedPageBreak/>
        <w:t>Ask yourself: What is the one takeaway I want viewers to have after seeing this chart?</w:t>
      </w:r>
    </w:p>
    <w:p w14:paraId="7A23C6E4" w14:textId="77777777" w:rsidR="0090071C" w:rsidRPr="0090071C" w:rsidRDefault="0090071C" w:rsidP="0090071C">
      <w:pPr>
        <w:numPr>
          <w:ilvl w:val="0"/>
          <w:numId w:val="14"/>
        </w:numPr>
        <w:rPr>
          <w:lang w:val="en-IN"/>
        </w:rPr>
      </w:pPr>
      <w:r w:rsidRPr="0090071C">
        <w:rPr>
          <w:lang w:val="en-IN"/>
        </w:rPr>
        <w:t>Remove any elements that don't directly contribute to that message.</w:t>
      </w:r>
    </w:p>
    <w:p w14:paraId="49921E33" w14:textId="77777777" w:rsidR="0090071C" w:rsidRPr="0090071C" w:rsidRDefault="0090071C" w:rsidP="0090071C">
      <w:pPr>
        <w:numPr>
          <w:ilvl w:val="0"/>
          <w:numId w:val="15"/>
        </w:numPr>
        <w:rPr>
          <w:lang w:val="en-IN"/>
        </w:rPr>
      </w:pPr>
      <w:r w:rsidRPr="0090071C">
        <w:rPr>
          <w:b/>
          <w:bCs/>
          <w:lang w:val="en-IN"/>
        </w:rPr>
        <w:t>Example</w:t>
      </w:r>
      <w:r w:rsidRPr="0090071C">
        <w:rPr>
          <w:lang w:val="en-IN"/>
        </w:rPr>
        <w:t>: If your goal is to show the increasing trend in sales over the past five years, focus on that trend with a line chart and avoid adding unrelated data points like product categories unless necessary.</w:t>
      </w:r>
    </w:p>
    <w:p w14:paraId="059D70A9" w14:textId="77777777" w:rsidR="0090071C" w:rsidRPr="0090071C" w:rsidRDefault="0090071C" w:rsidP="0090071C">
      <w:pPr>
        <w:rPr>
          <w:lang w:val="en-IN"/>
        </w:rPr>
      </w:pPr>
      <w:r w:rsidRPr="0090071C">
        <w:rPr>
          <w:lang w:val="en-IN"/>
        </w:rPr>
        <w:pict w14:anchorId="46D82A7C">
          <v:rect id="_x0000_i1109" style="width:0;height:1.5pt" o:hralign="center" o:hrstd="t" o:hr="t" fillcolor="#a0a0a0" stroked="f"/>
        </w:pict>
      </w:r>
    </w:p>
    <w:p w14:paraId="03F7A69D" w14:textId="77777777" w:rsidR="0090071C" w:rsidRPr="0090071C" w:rsidRDefault="0090071C" w:rsidP="0090071C">
      <w:pPr>
        <w:rPr>
          <w:b/>
          <w:bCs/>
          <w:lang w:val="en-IN"/>
        </w:rPr>
      </w:pPr>
      <w:r w:rsidRPr="0090071C">
        <w:rPr>
          <w:b/>
          <w:bCs/>
          <w:lang w:val="en-IN"/>
        </w:rPr>
        <w:t>4. Consistency</w:t>
      </w:r>
    </w:p>
    <w:p w14:paraId="4EBF96BF" w14:textId="77777777" w:rsidR="0090071C" w:rsidRPr="0090071C" w:rsidRDefault="0090071C" w:rsidP="0090071C">
      <w:pPr>
        <w:numPr>
          <w:ilvl w:val="0"/>
          <w:numId w:val="15"/>
        </w:numPr>
        <w:rPr>
          <w:lang w:val="en-IN"/>
        </w:rPr>
      </w:pPr>
      <w:r w:rsidRPr="0090071C">
        <w:rPr>
          <w:lang w:val="en-IN"/>
        </w:rPr>
        <w:t xml:space="preserve">Maintaining </w:t>
      </w:r>
      <w:r w:rsidRPr="0090071C">
        <w:rPr>
          <w:b/>
          <w:bCs/>
          <w:lang w:val="en-IN"/>
        </w:rPr>
        <w:t>consistency</w:t>
      </w:r>
      <w:r w:rsidRPr="0090071C">
        <w:rPr>
          <w:lang w:val="en-IN"/>
        </w:rPr>
        <w:t xml:space="preserve"> in design helps create a cohesive visual experience. This applies to </w:t>
      </w:r>
      <w:proofErr w:type="spellStart"/>
      <w:r w:rsidRPr="0090071C">
        <w:rPr>
          <w:lang w:val="en-IN"/>
        </w:rPr>
        <w:t>colors</w:t>
      </w:r>
      <w:proofErr w:type="spellEnd"/>
      <w:r w:rsidRPr="0090071C">
        <w:rPr>
          <w:lang w:val="en-IN"/>
        </w:rPr>
        <w:t>, fonts, scale, and chart types used throughout the visualization. A consistent approach allows viewers to easily understand and compare different parts of the data without needing to reorient themselves each time.</w:t>
      </w:r>
    </w:p>
    <w:p w14:paraId="270702B1" w14:textId="77777777" w:rsidR="0090071C" w:rsidRPr="0090071C" w:rsidRDefault="0090071C" w:rsidP="0090071C">
      <w:pPr>
        <w:numPr>
          <w:ilvl w:val="0"/>
          <w:numId w:val="15"/>
        </w:numPr>
        <w:rPr>
          <w:lang w:val="en-IN"/>
        </w:rPr>
      </w:pPr>
      <w:r w:rsidRPr="0090071C">
        <w:rPr>
          <w:lang w:val="en-IN"/>
        </w:rPr>
        <w:t xml:space="preserve">Use the same </w:t>
      </w:r>
      <w:proofErr w:type="spellStart"/>
      <w:r w:rsidRPr="0090071C">
        <w:rPr>
          <w:lang w:val="en-IN"/>
        </w:rPr>
        <w:t>color</w:t>
      </w:r>
      <w:proofErr w:type="spellEnd"/>
      <w:r w:rsidRPr="0090071C">
        <w:rPr>
          <w:lang w:val="en-IN"/>
        </w:rPr>
        <w:t xml:space="preserve"> scheme for similar categories or data points across multiple charts.</w:t>
      </w:r>
    </w:p>
    <w:p w14:paraId="52FF09F4" w14:textId="77777777" w:rsidR="0090071C" w:rsidRPr="0090071C" w:rsidRDefault="0090071C" w:rsidP="0090071C">
      <w:pPr>
        <w:numPr>
          <w:ilvl w:val="0"/>
          <w:numId w:val="15"/>
        </w:numPr>
        <w:rPr>
          <w:lang w:val="en-IN"/>
        </w:rPr>
      </w:pPr>
      <w:r w:rsidRPr="0090071C">
        <w:rPr>
          <w:lang w:val="en-IN"/>
        </w:rPr>
        <w:t>Stick to a unified font style and size.</w:t>
      </w:r>
    </w:p>
    <w:p w14:paraId="1D2DC4B0" w14:textId="77777777" w:rsidR="0090071C" w:rsidRPr="0090071C" w:rsidRDefault="0090071C" w:rsidP="0090071C">
      <w:pPr>
        <w:numPr>
          <w:ilvl w:val="0"/>
          <w:numId w:val="15"/>
        </w:numPr>
        <w:rPr>
          <w:lang w:val="en-IN"/>
        </w:rPr>
      </w:pPr>
      <w:r w:rsidRPr="0090071C">
        <w:rPr>
          <w:lang w:val="en-IN"/>
        </w:rPr>
        <w:t>Use consistent axis scales across related charts for easy comparison.</w:t>
      </w:r>
    </w:p>
    <w:p w14:paraId="7FDF4EC1"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If you are creating a dashboard with multiple visualizations, ensure all charts that show product categories use the same </w:t>
      </w:r>
      <w:proofErr w:type="spellStart"/>
      <w:r w:rsidRPr="0090071C">
        <w:rPr>
          <w:lang w:val="en-IN"/>
        </w:rPr>
        <w:t>color</w:t>
      </w:r>
      <w:proofErr w:type="spellEnd"/>
      <w:r w:rsidRPr="0090071C">
        <w:rPr>
          <w:lang w:val="en-IN"/>
        </w:rPr>
        <w:t xml:space="preserve"> scheme for those categories throughout.</w:t>
      </w:r>
    </w:p>
    <w:p w14:paraId="34DD3282" w14:textId="77777777" w:rsidR="0090071C" w:rsidRPr="0090071C" w:rsidRDefault="0090071C" w:rsidP="0090071C">
      <w:pPr>
        <w:rPr>
          <w:lang w:val="en-IN"/>
        </w:rPr>
      </w:pPr>
      <w:r w:rsidRPr="0090071C">
        <w:rPr>
          <w:lang w:val="en-IN"/>
        </w:rPr>
        <w:pict w14:anchorId="6DE2B767">
          <v:rect id="_x0000_i1110" style="width:0;height:1.5pt" o:hralign="center" o:hrstd="t" o:hr="t" fillcolor="#a0a0a0" stroked="f"/>
        </w:pict>
      </w:r>
    </w:p>
    <w:p w14:paraId="24E76A63" w14:textId="77777777" w:rsidR="0090071C" w:rsidRPr="0090071C" w:rsidRDefault="0090071C" w:rsidP="0090071C">
      <w:pPr>
        <w:rPr>
          <w:b/>
          <w:bCs/>
          <w:lang w:val="en-IN"/>
        </w:rPr>
      </w:pPr>
      <w:r w:rsidRPr="0090071C">
        <w:rPr>
          <w:b/>
          <w:bCs/>
          <w:lang w:val="en-IN"/>
        </w:rPr>
        <w:t>5. Contextualization</w:t>
      </w:r>
    </w:p>
    <w:p w14:paraId="5CE9248A" w14:textId="77777777" w:rsidR="0090071C" w:rsidRPr="0090071C" w:rsidRDefault="0090071C" w:rsidP="0090071C">
      <w:pPr>
        <w:numPr>
          <w:ilvl w:val="0"/>
          <w:numId w:val="15"/>
        </w:numPr>
        <w:rPr>
          <w:lang w:val="en-IN"/>
        </w:rPr>
      </w:pPr>
      <w:r w:rsidRPr="0090071C">
        <w:rPr>
          <w:b/>
          <w:bCs/>
          <w:lang w:val="en-IN"/>
        </w:rPr>
        <w:t>Context</w:t>
      </w:r>
      <w:r w:rsidRPr="0090071C">
        <w:rPr>
          <w:lang w:val="en-IN"/>
        </w:rPr>
        <w:t xml:space="preserve"> provides the necessary background and details for interpreting the data. Without context, the audience may misinterpret the meaning of the visualization. This includes providing explanatory titles, legends, labels, or comparison points to help viewers understand the data’s significance.</w:t>
      </w:r>
    </w:p>
    <w:p w14:paraId="772BB465" w14:textId="77777777" w:rsidR="0090071C" w:rsidRPr="0090071C" w:rsidRDefault="0090071C" w:rsidP="0090071C">
      <w:pPr>
        <w:numPr>
          <w:ilvl w:val="0"/>
          <w:numId w:val="16"/>
        </w:numPr>
        <w:rPr>
          <w:lang w:val="en-IN"/>
        </w:rPr>
      </w:pPr>
      <w:r w:rsidRPr="0090071C">
        <w:rPr>
          <w:lang w:val="en-IN"/>
        </w:rPr>
        <w:t>Include data labels, units of measurement, and timeframes.</w:t>
      </w:r>
    </w:p>
    <w:p w14:paraId="62B486F8" w14:textId="77777777" w:rsidR="0090071C" w:rsidRPr="0090071C" w:rsidRDefault="0090071C" w:rsidP="0090071C">
      <w:pPr>
        <w:numPr>
          <w:ilvl w:val="0"/>
          <w:numId w:val="16"/>
        </w:numPr>
        <w:rPr>
          <w:lang w:val="en-IN"/>
        </w:rPr>
      </w:pPr>
      <w:r w:rsidRPr="0090071C">
        <w:rPr>
          <w:lang w:val="en-IN"/>
        </w:rPr>
        <w:lastRenderedPageBreak/>
        <w:t>Offer comparisons to benchmarks or historical data for additional insight.</w:t>
      </w:r>
    </w:p>
    <w:p w14:paraId="42AAB0BC"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 line chart showing sales data without dates or a clear title may be confusing. Adding a clear title like “Quarterly Sales Growth (2020-2023)” and </w:t>
      </w:r>
      <w:proofErr w:type="spellStart"/>
      <w:r w:rsidRPr="0090071C">
        <w:rPr>
          <w:lang w:val="en-IN"/>
        </w:rPr>
        <w:t>labeling</w:t>
      </w:r>
      <w:proofErr w:type="spellEnd"/>
      <w:r w:rsidRPr="0090071C">
        <w:rPr>
          <w:lang w:val="en-IN"/>
        </w:rPr>
        <w:t xml:space="preserve"> the x-axis with specific quarters will make the visualization more informative.</w:t>
      </w:r>
    </w:p>
    <w:p w14:paraId="294AF191" w14:textId="77777777" w:rsidR="0090071C" w:rsidRPr="0090071C" w:rsidRDefault="0090071C" w:rsidP="0090071C">
      <w:pPr>
        <w:rPr>
          <w:lang w:val="en-IN"/>
        </w:rPr>
      </w:pPr>
      <w:r w:rsidRPr="0090071C">
        <w:rPr>
          <w:lang w:val="en-IN"/>
        </w:rPr>
        <w:pict w14:anchorId="2DA2DAE3">
          <v:rect id="_x0000_i1111" style="width:0;height:1.5pt" o:hralign="center" o:hrstd="t" o:hr="t" fillcolor="#a0a0a0" stroked="f"/>
        </w:pict>
      </w:r>
    </w:p>
    <w:p w14:paraId="3B221647" w14:textId="77777777" w:rsidR="0090071C" w:rsidRPr="0090071C" w:rsidRDefault="0090071C" w:rsidP="0090071C">
      <w:pPr>
        <w:rPr>
          <w:b/>
          <w:bCs/>
          <w:lang w:val="en-IN"/>
        </w:rPr>
      </w:pPr>
      <w:r w:rsidRPr="0090071C">
        <w:rPr>
          <w:b/>
          <w:bCs/>
          <w:lang w:val="en-IN"/>
        </w:rPr>
        <w:t>6. Accuracy</w:t>
      </w:r>
    </w:p>
    <w:p w14:paraId="25BD6A07" w14:textId="77777777" w:rsidR="0090071C" w:rsidRPr="0090071C" w:rsidRDefault="0090071C" w:rsidP="0090071C">
      <w:pPr>
        <w:numPr>
          <w:ilvl w:val="0"/>
          <w:numId w:val="15"/>
        </w:numPr>
        <w:rPr>
          <w:lang w:val="en-IN"/>
        </w:rPr>
      </w:pPr>
      <w:r w:rsidRPr="0090071C">
        <w:rPr>
          <w:lang w:val="en-IN"/>
        </w:rPr>
        <w:t xml:space="preserve">A data visualization must always be </w:t>
      </w:r>
      <w:r w:rsidRPr="0090071C">
        <w:rPr>
          <w:b/>
          <w:bCs/>
          <w:lang w:val="en-IN"/>
        </w:rPr>
        <w:t>accurate</w:t>
      </w:r>
      <w:r w:rsidRPr="0090071C">
        <w:rPr>
          <w:lang w:val="en-IN"/>
        </w:rPr>
        <w:t>. Misrepresenting data can lead to incorrect conclusions and diminish trust. Be careful when scaling axes, using proportions, and choosing chart types. Avoid distorting or exaggerating trends and relationships in the data.</w:t>
      </w:r>
    </w:p>
    <w:p w14:paraId="6E9945EA" w14:textId="77777777" w:rsidR="0090071C" w:rsidRPr="0090071C" w:rsidRDefault="0090071C" w:rsidP="0090071C">
      <w:pPr>
        <w:numPr>
          <w:ilvl w:val="0"/>
          <w:numId w:val="17"/>
        </w:numPr>
        <w:rPr>
          <w:lang w:val="en-IN"/>
        </w:rPr>
      </w:pPr>
      <w:r w:rsidRPr="0090071C">
        <w:rPr>
          <w:lang w:val="en-IN"/>
        </w:rPr>
        <w:t>Always use proportional scales (e.g., ensure the length of bars in a bar chart accurately reflects the values they represent).</w:t>
      </w:r>
    </w:p>
    <w:p w14:paraId="091C04C4" w14:textId="77777777" w:rsidR="0090071C" w:rsidRPr="0090071C" w:rsidRDefault="0090071C" w:rsidP="0090071C">
      <w:pPr>
        <w:numPr>
          <w:ilvl w:val="0"/>
          <w:numId w:val="17"/>
        </w:numPr>
        <w:rPr>
          <w:lang w:val="en-IN"/>
        </w:rPr>
      </w:pPr>
      <w:r w:rsidRPr="0090071C">
        <w:rPr>
          <w:lang w:val="en-IN"/>
        </w:rPr>
        <w:t>Avoid using truncated axes that can mislead viewers by making differences appear larger or smaller than they are.</w:t>
      </w:r>
    </w:p>
    <w:p w14:paraId="12EF9644" w14:textId="77777777" w:rsidR="0090071C" w:rsidRPr="0090071C" w:rsidRDefault="0090071C" w:rsidP="0090071C">
      <w:pPr>
        <w:numPr>
          <w:ilvl w:val="0"/>
          <w:numId w:val="15"/>
        </w:numPr>
        <w:rPr>
          <w:lang w:val="en-IN"/>
        </w:rPr>
      </w:pPr>
      <w:r w:rsidRPr="0090071C">
        <w:rPr>
          <w:b/>
          <w:bCs/>
          <w:lang w:val="en-IN"/>
        </w:rPr>
        <w:t>Example</w:t>
      </w:r>
      <w:r w:rsidRPr="0090071C">
        <w:rPr>
          <w:lang w:val="en-IN"/>
        </w:rPr>
        <w:t>: A bar chart showing sales figures should have a properly scaled y-axis that starts at zero to accurately represent the magnitude of sales growth or decline.</w:t>
      </w:r>
    </w:p>
    <w:p w14:paraId="0C6477FD" w14:textId="77777777" w:rsidR="0090071C" w:rsidRPr="0090071C" w:rsidRDefault="0090071C" w:rsidP="0090071C">
      <w:pPr>
        <w:rPr>
          <w:lang w:val="en-IN"/>
        </w:rPr>
      </w:pPr>
      <w:r w:rsidRPr="0090071C">
        <w:rPr>
          <w:lang w:val="en-IN"/>
        </w:rPr>
        <w:pict w14:anchorId="5BB402AA">
          <v:rect id="_x0000_i1112" style="width:0;height:1.5pt" o:hralign="center" o:hrstd="t" o:hr="t" fillcolor="#a0a0a0" stroked="f"/>
        </w:pict>
      </w:r>
    </w:p>
    <w:p w14:paraId="055BCAC1" w14:textId="77777777" w:rsidR="0090071C" w:rsidRPr="0090071C" w:rsidRDefault="0090071C" w:rsidP="0090071C">
      <w:pPr>
        <w:rPr>
          <w:b/>
          <w:bCs/>
          <w:lang w:val="en-IN"/>
        </w:rPr>
      </w:pPr>
      <w:r w:rsidRPr="0090071C">
        <w:rPr>
          <w:b/>
          <w:bCs/>
          <w:lang w:val="en-IN"/>
        </w:rPr>
        <w:t>7. Visual Encoding</w:t>
      </w:r>
    </w:p>
    <w:p w14:paraId="2D7DF72D" w14:textId="77777777" w:rsidR="0090071C" w:rsidRPr="0090071C" w:rsidRDefault="0090071C" w:rsidP="0090071C">
      <w:pPr>
        <w:numPr>
          <w:ilvl w:val="0"/>
          <w:numId w:val="15"/>
        </w:numPr>
        <w:rPr>
          <w:lang w:val="en-IN"/>
        </w:rPr>
      </w:pPr>
      <w:r w:rsidRPr="0090071C">
        <w:rPr>
          <w:b/>
          <w:bCs/>
          <w:lang w:val="en-IN"/>
        </w:rPr>
        <w:t>Visual encoding</w:t>
      </w:r>
      <w:r w:rsidRPr="0090071C">
        <w:rPr>
          <w:lang w:val="en-IN"/>
        </w:rPr>
        <w:t xml:space="preserve"> refers to how data is represented visually through attributes like position, length, </w:t>
      </w:r>
      <w:proofErr w:type="spellStart"/>
      <w:r w:rsidRPr="0090071C">
        <w:rPr>
          <w:lang w:val="en-IN"/>
        </w:rPr>
        <w:t>color</w:t>
      </w:r>
      <w:proofErr w:type="spellEnd"/>
      <w:r w:rsidRPr="0090071C">
        <w:rPr>
          <w:lang w:val="en-IN"/>
        </w:rPr>
        <w:t>, size, and shape. Choosing the right encoding for the type of data being presented is essential for readability and comprehension.</w:t>
      </w:r>
    </w:p>
    <w:p w14:paraId="54804181" w14:textId="77777777" w:rsidR="0090071C" w:rsidRPr="0090071C" w:rsidRDefault="0090071C" w:rsidP="0090071C">
      <w:pPr>
        <w:numPr>
          <w:ilvl w:val="0"/>
          <w:numId w:val="18"/>
        </w:numPr>
        <w:rPr>
          <w:lang w:val="en-IN"/>
        </w:rPr>
      </w:pPr>
      <w:r w:rsidRPr="0090071C">
        <w:rPr>
          <w:lang w:val="en-IN"/>
        </w:rPr>
        <w:t>Use position and length for quantitative data (e.g., bar charts or scatter plots).</w:t>
      </w:r>
    </w:p>
    <w:p w14:paraId="575DC8A1" w14:textId="77777777" w:rsidR="0090071C" w:rsidRPr="0090071C" w:rsidRDefault="0090071C" w:rsidP="0090071C">
      <w:pPr>
        <w:numPr>
          <w:ilvl w:val="0"/>
          <w:numId w:val="18"/>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and size to show categorical or additional dimensions of data.</w:t>
      </w:r>
    </w:p>
    <w:p w14:paraId="43E6AF5D" w14:textId="77777777" w:rsidR="0090071C" w:rsidRPr="0090071C" w:rsidRDefault="0090071C" w:rsidP="0090071C">
      <w:pPr>
        <w:numPr>
          <w:ilvl w:val="0"/>
          <w:numId w:val="18"/>
        </w:numPr>
        <w:rPr>
          <w:lang w:val="en-IN"/>
        </w:rPr>
      </w:pPr>
      <w:r w:rsidRPr="0090071C">
        <w:rPr>
          <w:lang w:val="en-IN"/>
        </w:rPr>
        <w:lastRenderedPageBreak/>
        <w:t xml:space="preserve">Choose </w:t>
      </w:r>
      <w:proofErr w:type="spellStart"/>
      <w:r w:rsidRPr="0090071C">
        <w:rPr>
          <w:lang w:val="en-IN"/>
        </w:rPr>
        <w:t>color</w:t>
      </w:r>
      <w:proofErr w:type="spellEnd"/>
      <w:r w:rsidRPr="0090071C">
        <w:rPr>
          <w:lang w:val="en-IN"/>
        </w:rPr>
        <w:t xml:space="preserve"> scales that are easily distinguishable (e.g., </w:t>
      </w:r>
      <w:proofErr w:type="spellStart"/>
      <w:r w:rsidRPr="0090071C">
        <w:rPr>
          <w:lang w:val="en-IN"/>
        </w:rPr>
        <w:t>colorblind</w:t>
      </w:r>
      <w:proofErr w:type="spellEnd"/>
      <w:r w:rsidRPr="0090071C">
        <w:rPr>
          <w:lang w:val="en-IN"/>
        </w:rPr>
        <w:t>-friendly palettes).</w:t>
      </w:r>
    </w:p>
    <w:p w14:paraId="03E26BB0"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Use different </w:t>
      </w:r>
      <w:proofErr w:type="spellStart"/>
      <w:r w:rsidRPr="0090071C">
        <w:rPr>
          <w:lang w:val="en-IN"/>
        </w:rPr>
        <w:t>colors</w:t>
      </w:r>
      <w:proofErr w:type="spellEnd"/>
      <w:r w:rsidRPr="0090071C">
        <w:rPr>
          <w:lang w:val="en-IN"/>
        </w:rPr>
        <w:t xml:space="preserve"> to represent different categories in a pie chart or bubble chart, but ensure the </w:t>
      </w:r>
      <w:proofErr w:type="spellStart"/>
      <w:r w:rsidRPr="0090071C">
        <w:rPr>
          <w:lang w:val="en-IN"/>
        </w:rPr>
        <w:t>colors</w:t>
      </w:r>
      <w:proofErr w:type="spellEnd"/>
      <w:r w:rsidRPr="0090071C">
        <w:rPr>
          <w:lang w:val="en-IN"/>
        </w:rPr>
        <w:t xml:space="preserve"> are distinct enough for the viewer to differentiate between them.</w:t>
      </w:r>
    </w:p>
    <w:p w14:paraId="2049FDCE" w14:textId="77777777" w:rsidR="0090071C" w:rsidRPr="0090071C" w:rsidRDefault="0090071C" w:rsidP="0090071C">
      <w:pPr>
        <w:rPr>
          <w:lang w:val="en-IN"/>
        </w:rPr>
      </w:pPr>
      <w:r w:rsidRPr="0090071C">
        <w:rPr>
          <w:lang w:val="en-IN"/>
        </w:rPr>
        <w:pict w14:anchorId="23D7298C">
          <v:rect id="_x0000_i1113" style="width:0;height:1.5pt" o:hralign="center" o:hrstd="t" o:hr="t" fillcolor="#a0a0a0" stroked="f"/>
        </w:pict>
      </w:r>
    </w:p>
    <w:p w14:paraId="519A8A85" w14:textId="77777777" w:rsidR="0090071C" w:rsidRPr="0090071C" w:rsidRDefault="0090071C" w:rsidP="0090071C">
      <w:pPr>
        <w:rPr>
          <w:b/>
          <w:bCs/>
          <w:lang w:val="en-IN"/>
        </w:rPr>
      </w:pPr>
      <w:r w:rsidRPr="0090071C">
        <w:rPr>
          <w:b/>
          <w:bCs/>
          <w:lang w:val="en-IN"/>
        </w:rPr>
        <w:t>8. Intuitiveness</w:t>
      </w:r>
    </w:p>
    <w:p w14:paraId="30C1037C" w14:textId="77777777" w:rsidR="0090071C" w:rsidRPr="0090071C" w:rsidRDefault="0090071C" w:rsidP="0090071C">
      <w:pPr>
        <w:numPr>
          <w:ilvl w:val="0"/>
          <w:numId w:val="15"/>
        </w:numPr>
        <w:rPr>
          <w:lang w:val="en-IN"/>
        </w:rPr>
      </w:pPr>
      <w:r w:rsidRPr="0090071C">
        <w:rPr>
          <w:b/>
          <w:bCs/>
          <w:lang w:val="en-IN"/>
        </w:rPr>
        <w:t>Intuitiveness</w:t>
      </w:r>
      <w:r w:rsidRPr="0090071C">
        <w:rPr>
          <w:lang w:val="en-IN"/>
        </w:rPr>
        <w:t xml:space="preserve"> means that viewers should be able to quickly and easily understand the visualization without needing a lengthy explanation. The design should follow logical patterns and use familiar chart types that align with how people naturally perceive information.</w:t>
      </w:r>
    </w:p>
    <w:p w14:paraId="77AF667D" w14:textId="77777777" w:rsidR="0090071C" w:rsidRPr="0090071C" w:rsidRDefault="0090071C" w:rsidP="0090071C">
      <w:pPr>
        <w:numPr>
          <w:ilvl w:val="0"/>
          <w:numId w:val="19"/>
        </w:numPr>
        <w:rPr>
          <w:lang w:val="en-IN"/>
        </w:rPr>
      </w:pPr>
      <w:r w:rsidRPr="0090071C">
        <w:rPr>
          <w:lang w:val="en-IN"/>
        </w:rPr>
        <w:t>Avoid overly complex visualizations that require significant explanation.</w:t>
      </w:r>
    </w:p>
    <w:p w14:paraId="1EFBBD54" w14:textId="77777777" w:rsidR="0090071C" w:rsidRPr="0090071C" w:rsidRDefault="0090071C" w:rsidP="0090071C">
      <w:pPr>
        <w:numPr>
          <w:ilvl w:val="0"/>
          <w:numId w:val="19"/>
        </w:numPr>
        <w:rPr>
          <w:lang w:val="en-IN"/>
        </w:rPr>
      </w:pPr>
      <w:r w:rsidRPr="0090071C">
        <w:rPr>
          <w:lang w:val="en-IN"/>
        </w:rPr>
        <w:t>Use common chart types (bar charts, line charts, etc.) when they are the most effective for the data.</w:t>
      </w:r>
    </w:p>
    <w:p w14:paraId="3A9AF2FE" w14:textId="77777777" w:rsidR="0090071C" w:rsidRPr="0090071C" w:rsidRDefault="0090071C" w:rsidP="0090071C">
      <w:pPr>
        <w:numPr>
          <w:ilvl w:val="0"/>
          <w:numId w:val="19"/>
        </w:numPr>
        <w:rPr>
          <w:lang w:val="en-IN"/>
        </w:rPr>
      </w:pPr>
      <w:r w:rsidRPr="0090071C">
        <w:rPr>
          <w:lang w:val="en-IN"/>
        </w:rPr>
        <w:t>Make it easy for the audience to identify key patterns or trends at a glance.</w:t>
      </w:r>
    </w:p>
    <w:p w14:paraId="6568CBF1" w14:textId="77777777" w:rsidR="0090071C" w:rsidRPr="0090071C" w:rsidRDefault="0090071C" w:rsidP="0090071C">
      <w:pPr>
        <w:numPr>
          <w:ilvl w:val="0"/>
          <w:numId w:val="15"/>
        </w:numPr>
        <w:rPr>
          <w:lang w:val="en-IN"/>
        </w:rPr>
      </w:pPr>
      <w:r w:rsidRPr="0090071C">
        <w:rPr>
          <w:b/>
          <w:bCs/>
          <w:lang w:val="en-IN"/>
        </w:rPr>
        <w:t>Example</w:t>
      </w:r>
      <w:r w:rsidRPr="0090071C">
        <w:rPr>
          <w:lang w:val="en-IN"/>
        </w:rPr>
        <w:t>: A line chart showing stock prices over time is more intuitive than a radar chart for the same data because viewers are familiar with interpreting time series data in this format.</w:t>
      </w:r>
    </w:p>
    <w:p w14:paraId="0064DC4F" w14:textId="77777777" w:rsidR="0090071C" w:rsidRPr="0090071C" w:rsidRDefault="0090071C" w:rsidP="0090071C">
      <w:pPr>
        <w:rPr>
          <w:lang w:val="en-IN"/>
        </w:rPr>
      </w:pPr>
      <w:r w:rsidRPr="0090071C">
        <w:rPr>
          <w:lang w:val="en-IN"/>
        </w:rPr>
        <w:pict w14:anchorId="1061A805">
          <v:rect id="_x0000_i1114" style="width:0;height:1.5pt" o:hralign="center" o:hrstd="t" o:hr="t" fillcolor="#a0a0a0" stroked="f"/>
        </w:pict>
      </w:r>
    </w:p>
    <w:p w14:paraId="38646A90" w14:textId="77777777" w:rsidR="0090071C" w:rsidRPr="0090071C" w:rsidRDefault="0090071C" w:rsidP="0090071C">
      <w:pPr>
        <w:rPr>
          <w:b/>
          <w:bCs/>
          <w:lang w:val="en-IN"/>
        </w:rPr>
      </w:pPr>
      <w:r w:rsidRPr="0090071C">
        <w:rPr>
          <w:b/>
          <w:bCs/>
          <w:lang w:val="en-IN"/>
        </w:rPr>
        <w:t>9. Interactivity</w:t>
      </w:r>
    </w:p>
    <w:p w14:paraId="7F58E210" w14:textId="77777777" w:rsidR="0090071C" w:rsidRPr="0090071C" w:rsidRDefault="0090071C" w:rsidP="0090071C">
      <w:pPr>
        <w:numPr>
          <w:ilvl w:val="0"/>
          <w:numId w:val="15"/>
        </w:numPr>
        <w:rPr>
          <w:lang w:val="en-IN"/>
        </w:rPr>
      </w:pPr>
      <w:r w:rsidRPr="0090071C">
        <w:rPr>
          <w:lang w:val="en-IN"/>
        </w:rPr>
        <w:t xml:space="preserve">Adding </w:t>
      </w:r>
      <w:r w:rsidRPr="0090071C">
        <w:rPr>
          <w:b/>
          <w:bCs/>
          <w:lang w:val="en-IN"/>
        </w:rPr>
        <w:t>interactivity</w:t>
      </w:r>
      <w:r w:rsidRPr="0090071C">
        <w:rPr>
          <w:lang w:val="en-IN"/>
        </w:rPr>
        <w:t xml:space="preserve"> to visualizations can enhance the viewer’s ability to explore the data and extract insights. Interactive elements such as tooltips, zoom, filters, or highlighting can allow users to engage with the data more deeply.</w:t>
      </w:r>
    </w:p>
    <w:p w14:paraId="0FE5808B" w14:textId="77777777" w:rsidR="0090071C" w:rsidRPr="0090071C" w:rsidRDefault="0090071C" w:rsidP="0090071C">
      <w:pPr>
        <w:numPr>
          <w:ilvl w:val="0"/>
          <w:numId w:val="20"/>
        </w:numPr>
        <w:rPr>
          <w:lang w:val="en-IN"/>
        </w:rPr>
      </w:pPr>
      <w:r w:rsidRPr="0090071C">
        <w:rPr>
          <w:lang w:val="en-IN"/>
        </w:rPr>
        <w:t>Tooltips can display additional information when hovering over data points.</w:t>
      </w:r>
    </w:p>
    <w:p w14:paraId="72810A5E" w14:textId="77777777" w:rsidR="0090071C" w:rsidRPr="0090071C" w:rsidRDefault="0090071C" w:rsidP="0090071C">
      <w:pPr>
        <w:numPr>
          <w:ilvl w:val="0"/>
          <w:numId w:val="20"/>
        </w:numPr>
        <w:rPr>
          <w:lang w:val="en-IN"/>
        </w:rPr>
      </w:pPr>
      <w:r w:rsidRPr="0090071C">
        <w:rPr>
          <w:lang w:val="en-IN"/>
        </w:rPr>
        <w:t>Filters enable users to explore subsets of the data.</w:t>
      </w:r>
    </w:p>
    <w:p w14:paraId="5B77A8FD" w14:textId="77777777" w:rsidR="0090071C" w:rsidRPr="0090071C" w:rsidRDefault="0090071C" w:rsidP="0090071C">
      <w:pPr>
        <w:numPr>
          <w:ilvl w:val="0"/>
          <w:numId w:val="20"/>
        </w:numPr>
        <w:rPr>
          <w:lang w:val="en-IN"/>
        </w:rPr>
      </w:pPr>
      <w:r w:rsidRPr="0090071C">
        <w:rPr>
          <w:lang w:val="en-IN"/>
        </w:rPr>
        <w:lastRenderedPageBreak/>
        <w:t>Zooming in on a chart helps examine finer details in large datasets.</w:t>
      </w:r>
    </w:p>
    <w:p w14:paraId="189AE108" w14:textId="77777777" w:rsidR="0090071C" w:rsidRPr="0090071C" w:rsidRDefault="0090071C" w:rsidP="0090071C">
      <w:pPr>
        <w:numPr>
          <w:ilvl w:val="0"/>
          <w:numId w:val="15"/>
        </w:numPr>
        <w:rPr>
          <w:lang w:val="en-IN"/>
        </w:rPr>
      </w:pPr>
      <w:r w:rsidRPr="0090071C">
        <w:rPr>
          <w:b/>
          <w:bCs/>
          <w:lang w:val="en-IN"/>
        </w:rPr>
        <w:t>Example</w:t>
      </w:r>
      <w:r w:rsidRPr="0090071C">
        <w:rPr>
          <w:lang w:val="en-IN"/>
        </w:rPr>
        <w:t>: In a sales dashboard, allow users to filter data by region or time period to focus on specific areas of interest.</w:t>
      </w:r>
    </w:p>
    <w:p w14:paraId="08B7B1B2" w14:textId="77777777" w:rsidR="0090071C" w:rsidRPr="0090071C" w:rsidRDefault="0090071C" w:rsidP="0090071C">
      <w:pPr>
        <w:rPr>
          <w:lang w:val="en-IN"/>
        </w:rPr>
      </w:pPr>
      <w:r w:rsidRPr="0090071C">
        <w:rPr>
          <w:lang w:val="en-IN"/>
        </w:rPr>
        <w:pict w14:anchorId="0D777839">
          <v:rect id="_x0000_i1115" style="width:0;height:1.5pt" o:hralign="center" o:hrstd="t" o:hr="t" fillcolor="#a0a0a0" stroked="f"/>
        </w:pict>
      </w:r>
    </w:p>
    <w:p w14:paraId="0A28BF93" w14:textId="77777777" w:rsidR="0090071C" w:rsidRPr="0090071C" w:rsidRDefault="0090071C" w:rsidP="0090071C">
      <w:pPr>
        <w:rPr>
          <w:b/>
          <w:bCs/>
          <w:lang w:val="en-IN"/>
        </w:rPr>
      </w:pPr>
      <w:r w:rsidRPr="0090071C">
        <w:rPr>
          <w:b/>
          <w:bCs/>
          <w:lang w:val="en-IN"/>
        </w:rPr>
        <w:t>10. Aesthetics</w:t>
      </w:r>
    </w:p>
    <w:p w14:paraId="584A2FEF" w14:textId="77777777" w:rsidR="0090071C" w:rsidRPr="0090071C" w:rsidRDefault="0090071C" w:rsidP="0090071C">
      <w:pPr>
        <w:numPr>
          <w:ilvl w:val="0"/>
          <w:numId w:val="15"/>
        </w:numPr>
        <w:rPr>
          <w:lang w:val="en-IN"/>
        </w:rPr>
      </w:pPr>
      <w:r w:rsidRPr="0090071C">
        <w:rPr>
          <w:lang w:val="en-IN"/>
        </w:rPr>
        <w:t xml:space="preserve">Aesthetics contribute to making a visualization visually engaging, but they should not come at the expense of clarity or simplicity. A well-designed and visually pleasing chart can enhance user experience and make the insights more memorable. Use </w:t>
      </w:r>
      <w:proofErr w:type="spellStart"/>
      <w:r w:rsidRPr="0090071C">
        <w:rPr>
          <w:lang w:val="en-IN"/>
        </w:rPr>
        <w:t>color</w:t>
      </w:r>
      <w:proofErr w:type="spellEnd"/>
      <w:r w:rsidRPr="0090071C">
        <w:rPr>
          <w:lang w:val="en-IN"/>
        </w:rPr>
        <w:t xml:space="preserve"> schemes, typography, and layout that are visually balanced and appealing.</w:t>
      </w:r>
    </w:p>
    <w:p w14:paraId="311DD33E" w14:textId="77777777" w:rsidR="0090071C" w:rsidRPr="0090071C" w:rsidRDefault="0090071C" w:rsidP="0090071C">
      <w:pPr>
        <w:numPr>
          <w:ilvl w:val="0"/>
          <w:numId w:val="21"/>
        </w:numPr>
        <w:rPr>
          <w:lang w:val="en-IN"/>
        </w:rPr>
      </w:pPr>
      <w:r w:rsidRPr="0090071C">
        <w:rPr>
          <w:lang w:val="en-IN"/>
        </w:rPr>
        <w:t xml:space="preserve">Avoid garish </w:t>
      </w:r>
      <w:proofErr w:type="spellStart"/>
      <w:r w:rsidRPr="0090071C">
        <w:rPr>
          <w:lang w:val="en-IN"/>
        </w:rPr>
        <w:t>colors</w:t>
      </w:r>
      <w:proofErr w:type="spellEnd"/>
      <w:r w:rsidRPr="0090071C">
        <w:rPr>
          <w:lang w:val="en-IN"/>
        </w:rPr>
        <w:t xml:space="preserve"> or excessive contrast that can cause visual strain.</w:t>
      </w:r>
    </w:p>
    <w:p w14:paraId="603DCF2F" w14:textId="77777777" w:rsidR="0090071C" w:rsidRPr="0090071C" w:rsidRDefault="0090071C" w:rsidP="0090071C">
      <w:pPr>
        <w:numPr>
          <w:ilvl w:val="0"/>
          <w:numId w:val="21"/>
        </w:numPr>
        <w:rPr>
          <w:lang w:val="en-IN"/>
        </w:rPr>
      </w:pPr>
      <w:r w:rsidRPr="0090071C">
        <w:rPr>
          <w:lang w:val="en-IN"/>
        </w:rPr>
        <w:t>Consider whitespace and alignment for a clean, professional look.</w:t>
      </w:r>
    </w:p>
    <w:p w14:paraId="3E4219DD"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Use a consistent </w:t>
      </w:r>
      <w:proofErr w:type="spellStart"/>
      <w:r w:rsidRPr="0090071C">
        <w:rPr>
          <w:lang w:val="en-IN"/>
        </w:rPr>
        <w:t>color</w:t>
      </w:r>
      <w:proofErr w:type="spellEnd"/>
      <w:r w:rsidRPr="0090071C">
        <w:rPr>
          <w:lang w:val="en-IN"/>
        </w:rPr>
        <w:t xml:space="preserve"> palette with harmonious tones rather than clashing </w:t>
      </w:r>
      <w:proofErr w:type="spellStart"/>
      <w:r w:rsidRPr="0090071C">
        <w:rPr>
          <w:lang w:val="en-IN"/>
        </w:rPr>
        <w:t>colors</w:t>
      </w:r>
      <w:proofErr w:type="spellEnd"/>
      <w:r w:rsidRPr="0090071C">
        <w:rPr>
          <w:lang w:val="en-IN"/>
        </w:rPr>
        <w:t xml:space="preserve"> that might distract the viewer.</w:t>
      </w:r>
    </w:p>
    <w:p w14:paraId="08E6FA52" w14:textId="77777777" w:rsidR="0090071C" w:rsidRPr="0090071C" w:rsidRDefault="0090071C" w:rsidP="0090071C">
      <w:pPr>
        <w:rPr>
          <w:lang w:val="en-IN"/>
        </w:rPr>
      </w:pPr>
      <w:r w:rsidRPr="0090071C">
        <w:rPr>
          <w:lang w:val="en-IN"/>
        </w:rPr>
        <w:pict w14:anchorId="3B4BE339">
          <v:rect id="_x0000_i1116" style="width:0;height:1.5pt" o:hralign="center" o:hrstd="t" o:hr="t" fillcolor="#a0a0a0" stroked="f"/>
        </w:pict>
      </w:r>
    </w:p>
    <w:p w14:paraId="201DD6C3" w14:textId="77777777" w:rsidR="0090071C" w:rsidRPr="0090071C" w:rsidRDefault="0090071C" w:rsidP="0090071C">
      <w:pPr>
        <w:rPr>
          <w:b/>
          <w:bCs/>
          <w:lang w:val="en-IN"/>
        </w:rPr>
      </w:pPr>
      <w:r w:rsidRPr="0090071C">
        <w:rPr>
          <w:b/>
          <w:bCs/>
          <w:lang w:val="en-IN"/>
        </w:rPr>
        <w:t>11. Accessibility</w:t>
      </w:r>
    </w:p>
    <w:p w14:paraId="33C4A872" w14:textId="77777777" w:rsidR="0090071C" w:rsidRPr="0090071C" w:rsidRDefault="0090071C" w:rsidP="0090071C">
      <w:pPr>
        <w:numPr>
          <w:ilvl w:val="0"/>
          <w:numId w:val="15"/>
        </w:numPr>
        <w:rPr>
          <w:lang w:val="en-IN"/>
        </w:rPr>
      </w:pPr>
      <w:r w:rsidRPr="0090071C">
        <w:rPr>
          <w:lang w:val="en-IN"/>
        </w:rPr>
        <w:t xml:space="preserve">A good data visualization should be </w:t>
      </w:r>
      <w:r w:rsidRPr="0090071C">
        <w:rPr>
          <w:b/>
          <w:bCs/>
          <w:lang w:val="en-IN"/>
        </w:rPr>
        <w:t>accessible</w:t>
      </w:r>
      <w:r w:rsidRPr="0090071C">
        <w:rPr>
          <w:lang w:val="en-IN"/>
        </w:rPr>
        <w:t xml:space="preserve"> to everyone, including those with visual impairments. This means using readable fonts, adequate contrast, and ensuring that the visualization can be understood by individuals with </w:t>
      </w:r>
      <w:proofErr w:type="spellStart"/>
      <w:r w:rsidRPr="0090071C">
        <w:rPr>
          <w:lang w:val="en-IN"/>
        </w:rPr>
        <w:t>color</w:t>
      </w:r>
      <w:proofErr w:type="spellEnd"/>
      <w:r w:rsidRPr="0090071C">
        <w:rPr>
          <w:lang w:val="en-IN"/>
        </w:rPr>
        <w:t xml:space="preserve"> blindness or other visual limitations.</w:t>
      </w:r>
    </w:p>
    <w:p w14:paraId="1A7EDA55" w14:textId="77777777" w:rsidR="0090071C" w:rsidRPr="0090071C" w:rsidRDefault="0090071C" w:rsidP="0090071C">
      <w:pPr>
        <w:numPr>
          <w:ilvl w:val="0"/>
          <w:numId w:val="22"/>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palettes that are </w:t>
      </w:r>
      <w:proofErr w:type="spellStart"/>
      <w:r w:rsidRPr="0090071C">
        <w:rPr>
          <w:lang w:val="en-IN"/>
        </w:rPr>
        <w:t>colorblind</w:t>
      </w:r>
      <w:proofErr w:type="spellEnd"/>
      <w:r w:rsidRPr="0090071C">
        <w:rPr>
          <w:lang w:val="en-IN"/>
        </w:rPr>
        <w:t>-friendly.</w:t>
      </w:r>
    </w:p>
    <w:p w14:paraId="0F8ABC35" w14:textId="77777777" w:rsidR="0090071C" w:rsidRPr="0090071C" w:rsidRDefault="0090071C" w:rsidP="0090071C">
      <w:pPr>
        <w:numPr>
          <w:ilvl w:val="0"/>
          <w:numId w:val="22"/>
        </w:numPr>
        <w:rPr>
          <w:lang w:val="en-IN"/>
        </w:rPr>
      </w:pPr>
      <w:r w:rsidRPr="0090071C">
        <w:rPr>
          <w:lang w:val="en-IN"/>
        </w:rPr>
        <w:t>Ensure text is large enough to be readable on all devices.</w:t>
      </w:r>
    </w:p>
    <w:p w14:paraId="5863021D" w14:textId="77777777" w:rsidR="0090071C" w:rsidRPr="0090071C" w:rsidRDefault="0090071C" w:rsidP="0090071C">
      <w:pPr>
        <w:numPr>
          <w:ilvl w:val="0"/>
          <w:numId w:val="22"/>
        </w:numPr>
        <w:rPr>
          <w:lang w:val="en-IN"/>
        </w:rPr>
      </w:pPr>
      <w:r w:rsidRPr="0090071C">
        <w:rPr>
          <w:lang w:val="en-IN"/>
        </w:rPr>
        <w:t>Include alternative text for web-based visualizations so that screen readers can interpret the data.</w:t>
      </w:r>
    </w:p>
    <w:p w14:paraId="6954E99A"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Avoid relying solely on </w:t>
      </w:r>
      <w:proofErr w:type="spellStart"/>
      <w:r w:rsidRPr="0090071C">
        <w:rPr>
          <w:lang w:val="en-IN"/>
        </w:rPr>
        <w:t>color</w:t>
      </w:r>
      <w:proofErr w:type="spellEnd"/>
      <w:r w:rsidRPr="0090071C">
        <w:rPr>
          <w:lang w:val="en-IN"/>
        </w:rPr>
        <w:t xml:space="preserve"> to convey differences in data; instead, use patterns, labels, or shapes to supplement </w:t>
      </w:r>
      <w:proofErr w:type="spellStart"/>
      <w:r w:rsidRPr="0090071C">
        <w:rPr>
          <w:lang w:val="en-IN"/>
        </w:rPr>
        <w:t>color</w:t>
      </w:r>
      <w:proofErr w:type="spellEnd"/>
      <w:r w:rsidRPr="0090071C">
        <w:rPr>
          <w:lang w:val="en-IN"/>
        </w:rPr>
        <w:t xml:space="preserve"> encoding.</w:t>
      </w:r>
    </w:p>
    <w:p w14:paraId="79929554" w14:textId="77777777" w:rsidR="0090071C" w:rsidRPr="0090071C" w:rsidRDefault="0090071C" w:rsidP="0090071C">
      <w:pPr>
        <w:rPr>
          <w:lang w:val="en-IN"/>
        </w:rPr>
      </w:pPr>
      <w:r w:rsidRPr="0090071C">
        <w:rPr>
          <w:lang w:val="en-IN"/>
        </w:rPr>
        <w:pict w14:anchorId="6958C43E">
          <v:rect id="_x0000_i1117" style="width:0;height:1.5pt" o:hralign="center" o:hrstd="t" o:hr="t" fillcolor="#a0a0a0" stroked="f"/>
        </w:pict>
      </w:r>
    </w:p>
    <w:p w14:paraId="0777B64C" w14:textId="77777777" w:rsidR="0090071C" w:rsidRPr="0090071C" w:rsidRDefault="0090071C" w:rsidP="0090071C">
      <w:pPr>
        <w:rPr>
          <w:b/>
          <w:bCs/>
          <w:lang w:val="en-IN"/>
        </w:rPr>
      </w:pPr>
      <w:r w:rsidRPr="0090071C">
        <w:rPr>
          <w:b/>
          <w:bCs/>
          <w:lang w:val="en-IN"/>
        </w:rPr>
        <w:lastRenderedPageBreak/>
        <w:t>12. Hierarchy</w:t>
      </w:r>
    </w:p>
    <w:p w14:paraId="169941FA" w14:textId="77777777" w:rsidR="0090071C" w:rsidRPr="0090071C" w:rsidRDefault="0090071C" w:rsidP="0090071C">
      <w:pPr>
        <w:numPr>
          <w:ilvl w:val="0"/>
          <w:numId w:val="15"/>
        </w:numPr>
        <w:rPr>
          <w:lang w:val="en-IN"/>
        </w:rPr>
      </w:pPr>
      <w:r w:rsidRPr="0090071C">
        <w:rPr>
          <w:b/>
          <w:bCs/>
          <w:lang w:val="en-IN"/>
        </w:rPr>
        <w:t>Hierarchy</w:t>
      </w:r>
      <w:r w:rsidRPr="0090071C">
        <w:rPr>
          <w:lang w:val="en-IN"/>
        </w:rPr>
        <w:t xml:space="preserve"> is about organizing the information in the visualization so that the most important insights are highlighted and easily recognized. Establish a clear flow of information that guides the viewer from the most important data points to supporting details.</w:t>
      </w:r>
    </w:p>
    <w:p w14:paraId="1084C86C" w14:textId="77777777" w:rsidR="0090071C" w:rsidRPr="0090071C" w:rsidRDefault="0090071C" w:rsidP="0090071C">
      <w:pPr>
        <w:numPr>
          <w:ilvl w:val="0"/>
          <w:numId w:val="23"/>
        </w:numPr>
        <w:rPr>
          <w:lang w:val="en-IN"/>
        </w:rPr>
      </w:pPr>
      <w:r w:rsidRPr="0090071C">
        <w:rPr>
          <w:lang w:val="en-IN"/>
        </w:rPr>
        <w:t xml:space="preserve">Use size, position, and </w:t>
      </w:r>
      <w:proofErr w:type="spellStart"/>
      <w:r w:rsidRPr="0090071C">
        <w:rPr>
          <w:lang w:val="en-IN"/>
        </w:rPr>
        <w:t>color</w:t>
      </w:r>
      <w:proofErr w:type="spellEnd"/>
      <w:r w:rsidRPr="0090071C">
        <w:rPr>
          <w:lang w:val="en-IN"/>
        </w:rPr>
        <w:t xml:space="preserve"> to indicate the relative importance of data points.</w:t>
      </w:r>
    </w:p>
    <w:p w14:paraId="51099E57" w14:textId="77777777" w:rsidR="0090071C" w:rsidRPr="0090071C" w:rsidRDefault="0090071C" w:rsidP="0090071C">
      <w:pPr>
        <w:numPr>
          <w:ilvl w:val="0"/>
          <w:numId w:val="23"/>
        </w:numPr>
        <w:rPr>
          <w:lang w:val="en-IN"/>
        </w:rPr>
      </w:pPr>
      <w:r w:rsidRPr="0090071C">
        <w:rPr>
          <w:lang w:val="en-IN"/>
        </w:rPr>
        <w:t>Place key insights prominently in the visualization, with supporting details secondary.</w:t>
      </w:r>
    </w:p>
    <w:p w14:paraId="790C57E7" w14:textId="77777777" w:rsidR="0090071C" w:rsidRPr="0090071C" w:rsidRDefault="0090071C" w:rsidP="0090071C">
      <w:pPr>
        <w:numPr>
          <w:ilvl w:val="0"/>
          <w:numId w:val="23"/>
        </w:numPr>
        <w:rPr>
          <w:lang w:val="en-IN"/>
        </w:rPr>
      </w:pPr>
      <w:r w:rsidRPr="0090071C">
        <w:rPr>
          <w:lang w:val="en-IN"/>
        </w:rPr>
        <w:t>Structure the layout so that the viewer’s eye is naturally drawn to the most critical parts first.</w:t>
      </w:r>
    </w:p>
    <w:p w14:paraId="69953320" w14:textId="77777777" w:rsidR="0090071C" w:rsidRPr="0090071C" w:rsidRDefault="0090071C" w:rsidP="0090071C">
      <w:pPr>
        <w:numPr>
          <w:ilvl w:val="0"/>
          <w:numId w:val="15"/>
        </w:numPr>
        <w:rPr>
          <w:lang w:val="en-IN"/>
        </w:rPr>
      </w:pPr>
      <w:r w:rsidRPr="0090071C">
        <w:rPr>
          <w:b/>
          <w:bCs/>
          <w:lang w:val="en-IN"/>
        </w:rPr>
        <w:t>Example</w:t>
      </w:r>
      <w:r w:rsidRPr="0090071C">
        <w:rPr>
          <w:lang w:val="en-IN"/>
        </w:rPr>
        <w:t>: In a dashboard, place key performance indicators (KPIs) like revenue or profit at the top, while more granular details (e.g., product breakdowns) are placed below.</w:t>
      </w:r>
    </w:p>
    <w:p w14:paraId="72F4095D" w14:textId="77777777" w:rsidR="0090071C" w:rsidRDefault="0090071C" w:rsidP="00B74449"/>
    <w:p w14:paraId="2F85154F" w14:textId="642BCC94" w:rsidR="00E1055C" w:rsidRDefault="00C34B25" w:rsidP="00C34B25">
      <w:pPr>
        <w:pStyle w:val="Heading2"/>
      </w:pPr>
      <w:r w:rsidRPr="00C34B25">
        <w:t>Understanding the role of interactivity in data visualization</w:t>
      </w:r>
    </w:p>
    <w:p w14:paraId="0608FFD6" w14:textId="2115DD7B" w:rsidR="008968CF" w:rsidRDefault="008968CF" w:rsidP="00B74449">
      <w:hyperlink r:id="rId17" w:history="1">
        <w:r w:rsidRPr="00454B02">
          <w:rPr>
            <w:rStyle w:val="Hyperlink"/>
          </w:rPr>
          <w:t>https://www.geeksforgeeks.org/what-is-intera</w:t>
        </w:r>
        <w:r w:rsidRPr="00454B02">
          <w:rPr>
            <w:rStyle w:val="Hyperlink"/>
          </w:rPr>
          <w:t>c</w:t>
        </w:r>
        <w:r w:rsidRPr="00454B02">
          <w:rPr>
            <w:rStyle w:val="Hyperlink"/>
          </w:rPr>
          <w:t>tive-data-visualization/</w:t>
        </w:r>
      </w:hyperlink>
    </w:p>
    <w:p w14:paraId="4C706192" w14:textId="4E6FADA9" w:rsidR="00861DF9" w:rsidRDefault="00861DF9" w:rsidP="00B74449">
      <w:hyperlink r:id="rId18" w:history="1">
        <w:r w:rsidRPr="00454B02">
          <w:rPr>
            <w:rStyle w:val="Hyperlink"/>
          </w:rPr>
          <w:t>https://infogram.com/blog/7-key-benefits-of-interactive-data-visualization/</w:t>
        </w:r>
      </w:hyperlink>
    </w:p>
    <w:p w14:paraId="0EDD2734" w14:textId="77777777" w:rsidR="00861DF9" w:rsidRDefault="00861DF9" w:rsidP="00B74449"/>
    <w:p w14:paraId="0AB99F65" w14:textId="77777777" w:rsidR="008968CF" w:rsidRPr="00B74449" w:rsidRDefault="008968CF" w:rsidP="00B74449"/>
    <w:sectPr w:rsidR="008968CF" w:rsidRPr="00B74449">
      <w:footerReference w:type="default" r:id="rId1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B3DF8" w14:textId="77777777" w:rsidR="004A7236" w:rsidRDefault="004A7236">
      <w:r>
        <w:separator/>
      </w:r>
    </w:p>
    <w:p w14:paraId="016503A7" w14:textId="77777777" w:rsidR="004A7236" w:rsidRDefault="004A7236"/>
  </w:endnote>
  <w:endnote w:type="continuationSeparator" w:id="0">
    <w:p w14:paraId="783474C4" w14:textId="77777777" w:rsidR="004A7236" w:rsidRDefault="004A7236">
      <w:r>
        <w:continuationSeparator/>
      </w:r>
    </w:p>
    <w:p w14:paraId="0F707356" w14:textId="77777777" w:rsidR="004A7236" w:rsidRDefault="004A7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5C6BE824"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D58BA" w14:textId="77777777" w:rsidR="004A7236" w:rsidRDefault="004A7236">
      <w:r>
        <w:separator/>
      </w:r>
    </w:p>
    <w:p w14:paraId="5DC1ADA9" w14:textId="77777777" w:rsidR="004A7236" w:rsidRDefault="004A7236"/>
  </w:footnote>
  <w:footnote w:type="continuationSeparator" w:id="0">
    <w:p w14:paraId="5379AEC8" w14:textId="77777777" w:rsidR="004A7236" w:rsidRDefault="004A7236">
      <w:r>
        <w:continuationSeparator/>
      </w:r>
    </w:p>
    <w:p w14:paraId="7E331082" w14:textId="77777777" w:rsidR="004A7236" w:rsidRDefault="004A72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875B11"/>
    <w:multiLevelType w:val="multilevel"/>
    <w:tmpl w:val="A67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F3F37"/>
    <w:multiLevelType w:val="multilevel"/>
    <w:tmpl w:val="A34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45DEB"/>
    <w:multiLevelType w:val="multilevel"/>
    <w:tmpl w:val="9EA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81CF0"/>
    <w:multiLevelType w:val="multilevel"/>
    <w:tmpl w:val="D13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40FA"/>
    <w:multiLevelType w:val="multilevel"/>
    <w:tmpl w:val="E9B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3565E"/>
    <w:multiLevelType w:val="multilevel"/>
    <w:tmpl w:val="16C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C27CA"/>
    <w:multiLevelType w:val="multilevel"/>
    <w:tmpl w:val="62E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B1C06"/>
    <w:multiLevelType w:val="multilevel"/>
    <w:tmpl w:val="ABD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3313F"/>
    <w:multiLevelType w:val="multilevel"/>
    <w:tmpl w:val="030A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A694C"/>
    <w:multiLevelType w:val="multilevel"/>
    <w:tmpl w:val="B4B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6DE5"/>
    <w:multiLevelType w:val="multilevel"/>
    <w:tmpl w:val="5FA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728AE"/>
    <w:multiLevelType w:val="multilevel"/>
    <w:tmpl w:val="96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B0F93"/>
    <w:multiLevelType w:val="multilevel"/>
    <w:tmpl w:val="771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73845"/>
    <w:multiLevelType w:val="multilevel"/>
    <w:tmpl w:val="FA8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40159"/>
    <w:multiLevelType w:val="multilevel"/>
    <w:tmpl w:val="C0F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873E99"/>
    <w:multiLevelType w:val="multilevel"/>
    <w:tmpl w:val="55B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4271"/>
    <w:multiLevelType w:val="multilevel"/>
    <w:tmpl w:val="30F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A48A8"/>
    <w:multiLevelType w:val="multilevel"/>
    <w:tmpl w:val="2B6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05657">
    <w:abstractNumId w:val="2"/>
  </w:num>
  <w:num w:numId="2" w16cid:durableId="1654144736">
    <w:abstractNumId w:val="1"/>
  </w:num>
  <w:num w:numId="3" w16cid:durableId="944767606">
    <w:abstractNumId w:val="10"/>
  </w:num>
  <w:num w:numId="4" w16cid:durableId="1791851463">
    <w:abstractNumId w:val="19"/>
  </w:num>
  <w:num w:numId="5" w16cid:durableId="499389782">
    <w:abstractNumId w:val="0"/>
  </w:num>
  <w:num w:numId="6" w16cid:durableId="1143280438">
    <w:abstractNumId w:val="8"/>
  </w:num>
  <w:num w:numId="7" w16cid:durableId="2037919921">
    <w:abstractNumId w:val="14"/>
  </w:num>
  <w:num w:numId="8" w16cid:durableId="207107608">
    <w:abstractNumId w:val="11"/>
  </w:num>
  <w:num w:numId="9" w16cid:durableId="779378835">
    <w:abstractNumId w:val="22"/>
  </w:num>
  <w:num w:numId="10" w16cid:durableId="1907568586">
    <w:abstractNumId w:val="15"/>
  </w:num>
  <w:num w:numId="11" w16cid:durableId="1308125327">
    <w:abstractNumId w:val="5"/>
  </w:num>
  <w:num w:numId="12" w16cid:durableId="935676847">
    <w:abstractNumId w:val="13"/>
  </w:num>
  <w:num w:numId="13" w16cid:durableId="1373119347">
    <w:abstractNumId w:val="17"/>
  </w:num>
  <w:num w:numId="14" w16cid:durableId="1140223758">
    <w:abstractNumId w:val="12"/>
  </w:num>
  <w:num w:numId="15" w16cid:durableId="604994908">
    <w:abstractNumId w:val="16"/>
  </w:num>
  <w:num w:numId="16" w16cid:durableId="1830555941">
    <w:abstractNumId w:val="3"/>
  </w:num>
  <w:num w:numId="17" w16cid:durableId="1081222139">
    <w:abstractNumId w:val="20"/>
  </w:num>
  <w:num w:numId="18" w16cid:durableId="1214734249">
    <w:abstractNumId w:val="6"/>
  </w:num>
  <w:num w:numId="19" w16cid:durableId="1159345262">
    <w:abstractNumId w:val="9"/>
  </w:num>
  <w:num w:numId="20" w16cid:durableId="1894733725">
    <w:abstractNumId w:val="7"/>
  </w:num>
  <w:num w:numId="21" w16cid:durableId="158154358">
    <w:abstractNumId w:val="18"/>
  </w:num>
  <w:num w:numId="22" w16cid:durableId="725180474">
    <w:abstractNumId w:val="4"/>
  </w:num>
  <w:num w:numId="23" w16cid:durableId="6904482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14"/>
    <w:rsid w:val="0004068E"/>
    <w:rsid w:val="0019129B"/>
    <w:rsid w:val="001C0028"/>
    <w:rsid w:val="001F0CCA"/>
    <w:rsid w:val="00384C4B"/>
    <w:rsid w:val="00392DCF"/>
    <w:rsid w:val="003E1814"/>
    <w:rsid w:val="0040088F"/>
    <w:rsid w:val="00425F0D"/>
    <w:rsid w:val="00467017"/>
    <w:rsid w:val="004A7236"/>
    <w:rsid w:val="004E5D80"/>
    <w:rsid w:val="006D0DEC"/>
    <w:rsid w:val="00706A53"/>
    <w:rsid w:val="00713E5A"/>
    <w:rsid w:val="00772FA6"/>
    <w:rsid w:val="00787627"/>
    <w:rsid w:val="00861DF9"/>
    <w:rsid w:val="00873806"/>
    <w:rsid w:val="008918F2"/>
    <w:rsid w:val="008968CF"/>
    <w:rsid w:val="0090071C"/>
    <w:rsid w:val="009A11DE"/>
    <w:rsid w:val="00A00F75"/>
    <w:rsid w:val="00A24195"/>
    <w:rsid w:val="00B41922"/>
    <w:rsid w:val="00B74449"/>
    <w:rsid w:val="00C34B25"/>
    <w:rsid w:val="00D00B77"/>
    <w:rsid w:val="00E1055C"/>
    <w:rsid w:val="00E34FED"/>
    <w:rsid w:val="00E428BD"/>
    <w:rsid w:val="00E93456"/>
    <w:rsid w:val="00EB0EEA"/>
    <w:rsid w:val="00EC1EDB"/>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7CD08"/>
  <w15:chartTrackingRefBased/>
  <w15:docId w15:val="{7A30E6EF-3135-4C37-A699-4921B1C0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UnresolvedMention">
    <w:name w:val="Unresolved Mention"/>
    <w:basedOn w:val="DefaultParagraphFont"/>
    <w:uiPriority w:val="99"/>
    <w:semiHidden/>
    <w:unhideWhenUsed/>
    <w:rsid w:val="00787627"/>
    <w:rPr>
      <w:color w:val="605E5C"/>
      <w:shd w:val="clear" w:color="auto" w:fill="E1DFDD"/>
    </w:rPr>
  </w:style>
  <w:style w:type="character" w:styleId="FollowedHyperlink">
    <w:name w:val="FollowedHyperlink"/>
    <w:basedOn w:val="DefaultParagraphFont"/>
    <w:uiPriority w:val="99"/>
    <w:semiHidden/>
    <w:unhideWhenUsed/>
    <w:rsid w:val="0019129B"/>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337">
      <w:bodyDiv w:val="1"/>
      <w:marLeft w:val="0"/>
      <w:marRight w:val="0"/>
      <w:marTop w:val="0"/>
      <w:marBottom w:val="0"/>
      <w:divBdr>
        <w:top w:val="none" w:sz="0" w:space="0" w:color="auto"/>
        <w:left w:val="none" w:sz="0" w:space="0" w:color="auto"/>
        <w:bottom w:val="none" w:sz="0" w:space="0" w:color="auto"/>
        <w:right w:val="none" w:sz="0" w:space="0" w:color="auto"/>
      </w:divBdr>
    </w:div>
    <w:div w:id="745758763">
      <w:bodyDiv w:val="1"/>
      <w:marLeft w:val="0"/>
      <w:marRight w:val="0"/>
      <w:marTop w:val="0"/>
      <w:marBottom w:val="0"/>
      <w:divBdr>
        <w:top w:val="none" w:sz="0" w:space="0" w:color="auto"/>
        <w:left w:val="none" w:sz="0" w:space="0" w:color="auto"/>
        <w:bottom w:val="none" w:sz="0" w:space="0" w:color="auto"/>
        <w:right w:val="none" w:sz="0" w:space="0" w:color="auto"/>
      </w:divBdr>
    </w:div>
    <w:div w:id="1036396463">
      <w:bodyDiv w:val="1"/>
      <w:marLeft w:val="0"/>
      <w:marRight w:val="0"/>
      <w:marTop w:val="0"/>
      <w:marBottom w:val="0"/>
      <w:divBdr>
        <w:top w:val="none" w:sz="0" w:space="0" w:color="auto"/>
        <w:left w:val="none" w:sz="0" w:space="0" w:color="auto"/>
        <w:bottom w:val="none" w:sz="0" w:space="0" w:color="auto"/>
        <w:right w:val="none" w:sz="0" w:space="0" w:color="auto"/>
      </w:divBdr>
    </w:div>
    <w:div w:id="11760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23/01/guide-getting-data-visualization-right/" TargetMode="External"/><Relationship Id="rId13" Type="http://schemas.openxmlformats.org/officeDocument/2006/relationships/hyperlink" Target="https://medium.com/@abdallahashraf90x/how-to-choose-the-right-visualization-for-your-data-data-analysis-c49b1469a583" TargetMode="External"/><Relationship Id="rId18" Type="http://schemas.openxmlformats.org/officeDocument/2006/relationships/hyperlink" Target="https://infogram.com/blog/7-key-benefits-of-interactive-data-visualiz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data-visualization-and-its-importance/" TargetMode="External"/><Relationship Id="rId12" Type="http://schemas.openxmlformats.org/officeDocument/2006/relationships/hyperlink" Target="https://www.analyticsvidhya.com/blog/2021/09/how-to-choose-the-right-chart-for-data-visualization/" TargetMode="External"/><Relationship Id="rId17" Type="http://schemas.openxmlformats.org/officeDocument/2006/relationships/hyperlink" Target="https://www.geeksforgeeks.org/what-is-interactive-data-visualization/" TargetMode="External"/><Relationship Id="rId2" Type="http://schemas.openxmlformats.org/officeDocument/2006/relationships/styles" Target="styles.xml"/><Relationship Id="rId16" Type="http://schemas.openxmlformats.org/officeDocument/2006/relationships/hyperlink" Target="https://www.appnovation.com/blog/12-principles-data-visual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data-visualization-choosing-right-chart-your-techcanvass-fxtfc/" TargetMode="External"/><Relationship Id="rId5" Type="http://schemas.openxmlformats.org/officeDocument/2006/relationships/footnotes" Target="footnotes.xml"/><Relationship Id="rId15" Type="http://schemas.openxmlformats.org/officeDocument/2006/relationships/hyperlink" Target="https://www.thoughtspot.com/data-trends/data-visualization/data-visualization-principles" TargetMode="External"/><Relationship Id="rId10" Type="http://schemas.openxmlformats.org/officeDocument/2006/relationships/hyperlink" Target="https://flourish.studio/blog/choosing-the-right-visualis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2.insightsoftware.com/dashboard-design-guide/using-the-right-visualizations/" TargetMode="External"/><Relationship Id="rId14" Type="http://schemas.openxmlformats.org/officeDocument/2006/relationships/hyperlink" Target="https://infogram.com/blog/choose-the-right-ch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ur\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435</TotalTime>
  <Pages>10</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aspur</dc:creator>
  <cp:keywords/>
  <dc:description/>
  <cp:lastModifiedBy>Adwait Purao</cp:lastModifiedBy>
  <cp:revision>19</cp:revision>
  <dcterms:created xsi:type="dcterms:W3CDTF">2024-09-25T06:05:00Z</dcterms:created>
  <dcterms:modified xsi:type="dcterms:W3CDTF">2024-09-25T13:20:00Z</dcterms:modified>
</cp:coreProperties>
</file>